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321147149" w:displacedByCustomXml="next"/>
    <w:bookmarkStart w:id="1" w:name="_Toc318188227" w:displacedByCustomXml="next"/>
    <w:bookmarkStart w:id="2" w:name="_Toc318188327" w:displacedByCustomXml="next"/>
    <w:bookmarkStart w:id="3" w:name="_Toc318189312" w:displacedByCustomXml="next"/>
    <w:bookmarkStart w:id="4" w:name="_Toc321147011" w:displacedByCustomXml="next"/>
    <w:sdt>
      <w:sdtPr>
        <w:rPr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bookmarkStart w:id="5" w:name="_GoBack" w:displacedByCustomXml="prev"/>
        <w:bookmarkEnd w:id="5" w:displacedByCustomXml="prev"/>
        <w:p w:rsidR="002163EE" w:rsidRDefault="002163EE">
          <w:pPr>
            <w:pStyle w:val="NoSpacing"/>
            <w:rPr>
              <w:sz w:val="24"/>
            </w:rPr>
          </w:pPr>
        </w:p>
        <w:p w:rsidR="002163EE" w:rsidRDefault="008C54C6"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0" wp14:anchorId="4DA2ED28" wp14:editId="7E70E89A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4034790</wp:posOffset>
                    </wp:positionV>
                    <wp:extent cx="3943350" cy="265176"/>
                    <wp:effectExtent l="0" t="0" r="7620" b="0"/>
                    <wp:wrapSquare wrapText="bothSides"/>
                    <wp:docPr id="20" name="Text Box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2651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163EE" w:rsidRDefault="009508AC">
                                <w:pPr>
                                  <w:pStyle w:val="ContactInfo"/>
                                </w:pPr>
                                <w:sdt>
                                  <w:sdtPr>
                                    <w:alias w:val="Name"/>
                                    <w:tag w:val=""/>
                                    <w:id w:val="571467783"/>
                                    <w:placeholder>
                                      <w:docPart w:val="4FB1A6AAC06542ED857FE32A88E2C50A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C54C6">
                                      <w:t>Vivek Kaushal</w:t>
                                    </w:r>
                                  </w:sdtContent>
                                </w:sdt>
                                <w:r w:rsidR="003806E6">
                                  <w:t> | </w:t>
                                </w:r>
                                <w:sdt>
                                  <w:sdtPr>
                                    <w:alias w:val="Course Title"/>
                                    <w:tag w:val=""/>
                                    <w:id w:val="-1325189639"/>
                                    <w:placeholder>
                                      <w:docPart w:val="ECBBA40847D8413BAC3C9A9EF555E40E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C54C6" w:rsidRPr="008C54C6">
                                      <w:t>CSE 4334/5334 Data Mining</w:t>
                                    </w:r>
                                  </w:sdtContent>
                                </w:sdt>
                                <w:r w:rsidR="003806E6">
                                  <w:t> | </w:t>
                                </w:r>
                                <w:sdt>
                                  <w:sdtPr>
                                    <w:alias w:val="Date"/>
                                    <w:tag w:val=""/>
                                    <w:id w:val="-219290038"/>
                                    <w:placeholder>
                                      <w:docPart w:val="B3FA7E03281D41B29CEFEBB00692C2F7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5-10-31T00:00:00Z">
                                      <w:dateFormat w:val="MMMM d, 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8C54C6">
                                      <w:t>October 31, 2015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DA2ED2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margin-left:259.3pt;margin-top:317.7pt;width:310.5pt;height:20.9pt;z-index:251660288;visibility:visible;mso-wrap-style:square;mso-width-percent:95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" o:allowoverlap="f" filled="f" stroked="f" strokeweight=".5pt">
                    <v:textbox style="mso-fit-shape-to-text:t" inset="0,,0">
                      <w:txbxContent>
                        <w:p w:rsidR="002163EE" w:rsidRDefault="000636AF">
                          <w:pPr>
                            <w:pStyle w:val="ContactInfo"/>
                          </w:pPr>
                          <w:sdt>
                            <w:sdtPr>
                              <w:alias w:val="Name"/>
                              <w:tag w:val=""/>
                              <w:id w:val="571467783"/>
                              <w:placeholder>
                                <w:docPart w:val="4FB1A6AAC06542ED857FE32A88E2C50A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8C54C6">
                                <w:t>Vivek Kaushal</w:t>
                              </w:r>
                            </w:sdtContent>
                          </w:sdt>
                          <w:r w:rsidR="003806E6">
                            <w:t> | </w:t>
                          </w:r>
                          <w:sdt>
                            <w:sdtPr>
                              <w:alias w:val="Course Title"/>
                              <w:tag w:val=""/>
                              <w:id w:val="-1325189639"/>
                              <w:placeholder>
                                <w:docPart w:val="ECBBA40847D8413BAC3C9A9EF555E40E"/>
                              </w:placeholder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Content>
                              <w:r w:rsidR="008C54C6" w:rsidRPr="008C54C6">
                                <w:t>CSE 4334/5334 Data Mining</w:t>
                              </w:r>
                            </w:sdtContent>
                          </w:sdt>
                          <w:r w:rsidR="003806E6">
                            <w:t> | </w:t>
                          </w:r>
                          <w:sdt>
                            <w:sdtPr>
                              <w:alias w:val="Date"/>
                              <w:tag w:val=""/>
                              <w:id w:val="-219290038"/>
                              <w:placeholder>
                                <w:docPart w:val="B3FA7E03281D41B29CEFEBB00692C2F7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5-10-31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8C54C6">
                                <w:t>October 31, 2015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 wp14:anchorId="4C984A50" wp14:editId="0967CE56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2348865</wp:posOffset>
                    </wp:positionV>
                    <wp:extent cx="3943350" cy="1325880"/>
                    <wp:effectExtent l="0" t="0" r="7620" b="5080"/>
                    <wp:wrapSquare wrapText="bothSides"/>
                    <wp:docPr id="21" name="Text Box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1325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itle"/>
                                  <w:tag w:val=""/>
                                  <w:id w:val="23993782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163EE" w:rsidRDefault="008C54C6">
                                    <w:pPr>
                                      <w:pStyle w:val="Title"/>
                                    </w:pPr>
                                    <w:r>
                                      <w:t>Project 1 Report.</w:t>
                                    </w:r>
                                  </w:p>
                                </w:sdtContent>
                              </w:sdt>
                              <w:p w:rsidR="002163EE" w:rsidRDefault="009508AC">
                                <w:pPr>
                                  <w:pStyle w:val="Subtitle"/>
                                </w:pPr>
                                <w:sdt>
                                  <w:sdtPr>
                                    <w:alias w:val="Subtitle"/>
                                    <w:tag w:val=""/>
                                    <w:id w:val="294413618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C54C6">
                                      <w:t>Classification techniques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C984A50" id="Text Box 21" o:spid="_x0000_s1027" type="#_x0000_t202" style="position:absolute;margin-left:259.3pt;margin-top:184.95pt;width:310.5pt;height:104.4pt;z-index:251661312;visibility:visible;mso-wrap-style:square;mso-width-percent:95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" o:allowoverlap="f" filled="f" stroked="f" strokeweight=".5pt">
                    <v:textbox style="mso-fit-shape-to-text:t" inset="0,0,0,0">
                      <w:txbxContent>
                        <w:sdt>
                          <w:sdtPr>
                            <w:alias w:val="Title"/>
                            <w:tag w:val=""/>
                            <w:id w:val="23993782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2163EE" w:rsidRDefault="008C54C6">
                              <w:pPr>
                                <w:pStyle w:val="Title"/>
                              </w:pPr>
                              <w:r>
                                <w:t>Project 1 Report.</w:t>
                              </w:r>
                            </w:p>
                          </w:sdtContent>
                        </w:sdt>
                        <w:p w:rsidR="002163EE" w:rsidRDefault="008C54C6">
                          <w:pPr>
                            <w:pStyle w:val="Subtitle"/>
                          </w:pPr>
                          <w:sdt>
                            <w:sdtPr>
                              <w:alias w:val="Subtitle"/>
                              <w:tag w:val=""/>
                              <w:id w:val="294413618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t>Classification techniques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3806E6">
            <w:br w:type="page"/>
          </w:r>
        </w:p>
      </w:sdtContent>
    </w:sdt>
    <w:bookmarkEnd w:id="4"/>
    <w:bookmarkEnd w:id="3"/>
    <w:bookmarkEnd w:id="2"/>
    <w:bookmarkEnd w:id="1"/>
    <w:bookmarkEnd w:id="0"/>
    <w:p w:rsidR="001962EF" w:rsidRPr="00607BC1" w:rsidRDefault="001962EF" w:rsidP="008C54C6">
      <w:pPr>
        <w:pStyle w:val="Heading1"/>
        <w:rPr>
          <w:sz w:val="32"/>
          <w:szCs w:val="32"/>
        </w:rPr>
      </w:pPr>
      <w:r w:rsidRPr="00607BC1">
        <w:rPr>
          <w:sz w:val="32"/>
          <w:szCs w:val="32"/>
        </w:rPr>
        <w:lastRenderedPageBreak/>
        <w:t>Problem Description</w:t>
      </w:r>
    </w:p>
    <w:p w:rsidR="001962EF" w:rsidRPr="00607BC1" w:rsidRDefault="001962EF" w:rsidP="001962EF">
      <w:pPr>
        <w:rPr>
          <w:sz w:val="24"/>
          <w:szCs w:val="24"/>
        </w:rPr>
      </w:pPr>
      <w:r w:rsidRPr="00607BC1">
        <w:rPr>
          <w:sz w:val="24"/>
          <w:szCs w:val="24"/>
        </w:rPr>
        <w:t>In this project we were asked to work on 3 different data sets and predict the class of the test examples based on the data we have. To solve this problem, we use Classification Techniques of Data Mining.</w:t>
      </w:r>
    </w:p>
    <w:p w:rsidR="001962EF" w:rsidRPr="00607BC1" w:rsidRDefault="001962EF" w:rsidP="001962EF">
      <w:pPr>
        <w:rPr>
          <w:sz w:val="24"/>
          <w:szCs w:val="24"/>
        </w:rPr>
      </w:pPr>
      <w:r w:rsidRPr="00607BC1">
        <w:rPr>
          <w:sz w:val="24"/>
          <w:szCs w:val="24"/>
        </w:rPr>
        <w:t xml:space="preserve">Classification is a technique which based on the data given to the model tries to predict the correct class of the test data using simple measures like </w:t>
      </w:r>
      <w:r w:rsidR="00F97DA7" w:rsidRPr="00607BC1">
        <w:rPr>
          <w:sz w:val="24"/>
          <w:szCs w:val="24"/>
        </w:rPr>
        <w:t>distance from a given vertex, mean of the given data etc. as the similarity measures.</w:t>
      </w:r>
    </w:p>
    <w:p w:rsidR="00F97DA7" w:rsidRPr="00607BC1" w:rsidRDefault="00F97DA7" w:rsidP="001962EF">
      <w:pPr>
        <w:rPr>
          <w:sz w:val="24"/>
          <w:szCs w:val="24"/>
        </w:rPr>
      </w:pPr>
      <w:r w:rsidRPr="00607BC1">
        <w:rPr>
          <w:sz w:val="24"/>
          <w:szCs w:val="24"/>
        </w:rPr>
        <w:t>Each classification algorithm has these things in common:</w:t>
      </w:r>
    </w:p>
    <w:p w:rsidR="00F97DA7" w:rsidRPr="00607BC1" w:rsidRDefault="00F97DA7" w:rsidP="00F97DA7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607BC1">
        <w:rPr>
          <w:sz w:val="24"/>
          <w:szCs w:val="24"/>
        </w:rPr>
        <w:t>Based on the data we give to the algorithm it builds a classifier model which is to be used to predict the outcomes.</w:t>
      </w:r>
    </w:p>
    <w:p w:rsidR="00F97DA7" w:rsidRPr="001962EF" w:rsidRDefault="00F97DA7" w:rsidP="00F97DA7">
      <w:pPr>
        <w:pStyle w:val="ListParagraph"/>
        <w:numPr>
          <w:ilvl w:val="0"/>
          <w:numId w:val="10"/>
        </w:numPr>
      </w:pPr>
      <w:r w:rsidRPr="00607BC1">
        <w:rPr>
          <w:sz w:val="24"/>
          <w:szCs w:val="24"/>
        </w:rPr>
        <w:t>Then based on the similarity measures like distance etc. it determines to which class the given Test Data belongs and classifies it accordingly</w:t>
      </w:r>
      <w:r>
        <w:t>.</w:t>
      </w:r>
    </w:p>
    <w:p w:rsidR="002163EE" w:rsidRPr="00607BC1" w:rsidRDefault="008C54C6" w:rsidP="008C54C6">
      <w:pPr>
        <w:pStyle w:val="Heading1"/>
        <w:rPr>
          <w:sz w:val="32"/>
          <w:szCs w:val="32"/>
        </w:rPr>
      </w:pPr>
      <w:r w:rsidRPr="00607BC1">
        <w:rPr>
          <w:sz w:val="32"/>
          <w:szCs w:val="32"/>
        </w:rPr>
        <w:t>Classification Techniques Used</w:t>
      </w:r>
    </w:p>
    <w:p w:rsidR="008C54C6" w:rsidRPr="00607BC1" w:rsidRDefault="008C54C6" w:rsidP="008C54C6">
      <w:pPr>
        <w:rPr>
          <w:sz w:val="24"/>
          <w:szCs w:val="24"/>
        </w:rPr>
      </w:pPr>
      <w:r w:rsidRPr="00607BC1">
        <w:rPr>
          <w:sz w:val="24"/>
          <w:szCs w:val="24"/>
        </w:rPr>
        <w:t>In this project I implemented 2 classification techniques which are</w:t>
      </w:r>
    </w:p>
    <w:p w:rsidR="008C54C6" w:rsidRPr="00607BC1" w:rsidRDefault="008C54C6" w:rsidP="008C54C6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607BC1">
        <w:rPr>
          <w:sz w:val="24"/>
          <w:szCs w:val="24"/>
        </w:rPr>
        <w:t>K-Nearest Neighbor</w:t>
      </w:r>
    </w:p>
    <w:p w:rsidR="008C54C6" w:rsidRDefault="008C54C6" w:rsidP="008C54C6">
      <w:pPr>
        <w:pStyle w:val="ListParagraph"/>
        <w:numPr>
          <w:ilvl w:val="0"/>
          <w:numId w:val="7"/>
        </w:numPr>
      </w:pPr>
      <w:r w:rsidRPr="00607BC1">
        <w:rPr>
          <w:sz w:val="24"/>
          <w:szCs w:val="24"/>
        </w:rPr>
        <w:t>Support Vector Machines</w:t>
      </w:r>
      <w:r>
        <w:t>.</w:t>
      </w:r>
    </w:p>
    <w:p w:rsidR="008C54C6" w:rsidRPr="00607BC1" w:rsidRDefault="008C54C6" w:rsidP="008C54C6">
      <w:pPr>
        <w:pStyle w:val="Heading2"/>
        <w:rPr>
          <w:sz w:val="28"/>
          <w:szCs w:val="28"/>
        </w:rPr>
      </w:pPr>
      <w:r w:rsidRPr="00607BC1">
        <w:rPr>
          <w:sz w:val="28"/>
          <w:szCs w:val="28"/>
        </w:rPr>
        <w:t>K-Nearest neighbor</w:t>
      </w:r>
    </w:p>
    <w:p w:rsidR="008C54C6" w:rsidRPr="00607BC1" w:rsidRDefault="008C54C6" w:rsidP="008C54C6">
      <w:pPr>
        <w:rPr>
          <w:sz w:val="24"/>
          <w:szCs w:val="24"/>
        </w:rPr>
      </w:pPr>
      <w:r w:rsidRPr="00607BC1">
        <w:rPr>
          <w:sz w:val="24"/>
          <w:szCs w:val="24"/>
        </w:rPr>
        <w:t xml:space="preserve">The K-Nearest Neighbor algorithm is the most basic algorithm of all classification techniques. </w:t>
      </w:r>
    </w:p>
    <w:p w:rsidR="008C54C6" w:rsidRPr="00607BC1" w:rsidRDefault="008C54C6" w:rsidP="008C54C6">
      <w:pPr>
        <w:rPr>
          <w:sz w:val="24"/>
          <w:szCs w:val="24"/>
        </w:rPr>
      </w:pPr>
      <w:r w:rsidRPr="00607BC1">
        <w:rPr>
          <w:sz w:val="24"/>
          <w:szCs w:val="24"/>
        </w:rPr>
        <w:t>Steps of the algorithm:</w:t>
      </w:r>
    </w:p>
    <w:p w:rsidR="008C54C6" w:rsidRPr="00607BC1" w:rsidRDefault="008C54C6" w:rsidP="008C54C6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607BC1">
        <w:rPr>
          <w:sz w:val="24"/>
          <w:szCs w:val="24"/>
        </w:rPr>
        <w:t>First of all, we process our Dataset and split it into Training Data and Testing data.</w:t>
      </w:r>
    </w:p>
    <w:p w:rsidR="008C54C6" w:rsidRPr="00607BC1" w:rsidRDefault="008C54C6" w:rsidP="008C54C6">
      <w:pPr>
        <w:pStyle w:val="ListParagraph"/>
        <w:rPr>
          <w:sz w:val="24"/>
          <w:szCs w:val="24"/>
        </w:rPr>
      </w:pPr>
      <w:r w:rsidRPr="00607BC1">
        <w:rPr>
          <w:sz w:val="24"/>
          <w:szCs w:val="24"/>
        </w:rPr>
        <w:t>We use the Test Set to conduct experiments on the Training Set and predict the outputs.</w:t>
      </w:r>
    </w:p>
    <w:p w:rsidR="008C54C6" w:rsidRPr="00607BC1" w:rsidRDefault="00656192" w:rsidP="008C54C6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607BC1">
        <w:rPr>
          <w:sz w:val="24"/>
          <w:szCs w:val="24"/>
        </w:rPr>
        <w:t>Then after splitting the dataset we compute the distance between the given Test Instance with each tuple of the training set and store all the distance values.</w:t>
      </w:r>
    </w:p>
    <w:p w:rsidR="00656192" w:rsidRPr="00607BC1" w:rsidRDefault="00656192" w:rsidP="00656192">
      <w:pPr>
        <w:pStyle w:val="ListParagraph"/>
        <w:rPr>
          <w:sz w:val="24"/>
          <w:szCs w:val="24"/>
        </w:rPr>
      </w:pPr>
      <w:r w:rsidRPr="00607BC1">
        <w:rPr>
          <w:sz w:val="24"/>
          <w:szCs w:val="24"/>
        </w:rPr>
        <w:t>To compute the distance, we may use any of the following methods:</w:t>
      </w:r>
    </w:p>
    <w:p w:rsidR="00656192" w:rsidRPr="00607BC1" w:rsidRDefault="00656192" w:rsidP="00656192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607BC1">
        <w:rPr>
          <w:sz w:val="24"/>
          <w:szCs w:val="24"/>
        </w:rPr>
        <w:t>Manhattan Distance</w:t>
      </w:r>
    </w:p>
    <w:p w:rsidR="00656192" w:rsidRPr="00607BC1" w:rsidRDefault="00656192" w:rsidP="00656192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607BC1">
        <w:rPr>
          <w:sz w:val="24"/>
          <w:szCs w:val="24"/>
        </w:rPr>
        <w:t>Euclidean Distance</w:t>
      </w:r>
    </w:p>
    <w:p w:rsidR="00656192" w:rsidRPr="00607BC1" w:rsidRDefault="00F97DA7" w:rsidP="00656192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 w:rsidRPr="00607BC1">
        <w:rPr>
          <w:sz w:val="24"/>
          <w:szCs w:val="24"/>
        </w:rPr>
        <w:t>Minkowski</w:t>
      </w:r>
      <w:proofErr w:type="spellEnd"/>
      <w:r w:rsidRPr="00607BC1">
        <w:rPr>
          <w:sz w:val="24"/>
          <w:szCs w:val="24"/>
        </w:rPr>
        <w:t xml:space="preserve"> Distance</w:t>
      </w:r>
    </w:p>
    <w:p w:rsidR="00F97DA7" w:rsidRPr="00607BC1" w:rsidRDefault="00F97DA7" w:rsidP="00F97DA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607BC1">
        <w:rPr>
          <w:sz w:val="24"/>
          <w:szCs w:val="24"/>
        </w:rPr>
        <w:lastRenderedPageBreak/>
        <w:t>Then we use our determining parameter i.e. K to determine the nearest neighbors. We take K number of closest distances from our table and see their Classifying class.</w:t>
      </w:r>
    </w:p>
    <w:p w:rsidR="00F97DA7" w:rsidRPr="00607BC1" w:rsidRDefault="00F97DA7" w:rsidP="00F97DA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607BC1">
        <w:rPr>
          <w:sz w:val="24"/>
          <w:szCs w:val="24"/>
        </w:rPr>
        <w:t xml:space="preserve">If the value of K is odd, then we go for </w:t>
      </w:r>
      <w:proofErr w:type="spellStart"/>
      <w:r w:rsidRPr="00607BC1">
        <w:rPr>
          <w:sz w:val="24"/>
          <w:szCs w:val="24"/>
        </w:rPr>
        <w:t>MajorityVoting</w:t>
      </w:r>
      <w:proofErr w:type="spellEnd"/>
      <w:r w:rsidRPr="00607BC1">
        <w:rPr>
          <w:sz w:val="24"/>
          <w:szCs w:val="24"/>
        </w:rPr>
        <w:t xml:space="preserve"> and decide the class of test set.</w:t>
      </w:r>
    </w:p>
    <w:p w:rsidR="00F97DA7" w:rsidRPr="00607BC1" w:rsidRDefault="00F97DA7" w:rsidP="00F97DA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607BC1">
        <w:rPr>
          <w:sz w:val="24"/>
          <w:szCs w:val="24"/>
        </w:rPr>
        <w:t>If the value of K is even, we compute the weighted average of the distances and compute the similarity coefficient. The class with the lowest similarity coefficient is selected as our predicted class.</w:t>
      </w:r>
    </w:p>
    <w:p w:rsidR="00F97DA7" w:rsidRDefault="00F97DA7" w:rsidP="00F97DA7">
      <w:pPr>
        <w:pStyle w:val="ListParagraph"/>
        <w:ind w:left="1440"/>
      </w:pPr>
    </w:p>
    <w:p w:rsidR="00F97DA7" w:rsidRDefault="00F97DA7" w:rsidP="00F97DA7">
      <w:pPr>
        <w:pStyle w:val="ListParagraph"/>
        <w:ind w:left="1440"/>
      </w:pPr>
    </w:p>
    <w:p w:rsidR="00F97DA7" w:rsidRDefault="00F97DA7" w:rsidP="00F97DA7">
      <w:pPr>
        <w:pStyle w:val="ListParagraph"/>
        <w:ind w:left="1440"/>
      </w:pPr>
    </w:p>
    <w:p w:rsidR="00F97DA7" w:rsidRPr="00607BC1" w:rsidRDefault="00F97DA7" w:rsidP="00F97DA7">
      <w:pPr>
        <w:pStyle w:val="Heading2"/>
        <w:rPr>
          <w:sz w:val="28"/>
          <w:szCs w:val="28"/>
        </w:rPr>
      </w:pPr>
      <w:r w:rsidRPr="00607BC1">
        <w:rPr>
          <w:sz w:val="28"/>
          <w:szCs w:val="28"/>
        </w:rPr>
        <w:t>support vector machines</w:t>
      </w:r>
    </w:p>
    <w:p w:rsidR="00971952" w:rsidRPr="00607BC1" w:rsidRDefault="00971952" w:rsidP="00971952">
      <w:pPr>
        <w:rPr>
          <w:sz w:val="24"/>
          <w:szCs w:val="24"/>
        </w:rPr>
      </w:pPr>
      <w:r w:rsidRPr="00607BC1">
        <w:rPr>
          <w:sz w:val="24"/>
          <w:szCs w:val="24"/>
        </w:rPr>
        <w:t>A SVM model is a representation of the examples as points in space, mapped so that the examples of the separate categories are divided by a clear gap that is as wide as possible. New examples are then mapped into that same space and predicted to belong to a category based on which side of the gap they fall on.</w:t>
      </w:r>
    </w:p>
    <w:p w:rsidR="00971952" w:rsidRPr="00607BC1" w:rsidRDefault="00971952" w:rsidP="00971952">
      <w:pPr>
        <w:rPr>
          <w:sz w:val="24"/>
          <w:szCs w:val="24"/>
        </w:rPr>
      </w:pPr>
      <w:r w:rsidRPr="00607BC1">
        <w:rPr>
          <w:sz w:val="24"/>
          <w:szCs w:val="24"/>
        </w:rPr>
        <w:t>A parameter b is computed using the following formula to determine the center of this distribution of our support vectors:</w:t>
      </w:r>
    </w:p>
    <w:p w:rsidR="00971952" w:rsidRPr="00607BC1" w:rsidRDefault="00971952" w:rsidP="00971952">
      <w:pPr>
        <w:jc w:val="center"/>
        <w:rPr>
          <w:sz w:val="24"/>
          <w:szCs w:val="24"/>
        </w:rPr>
      </w:pPr>
      <w:r w:rsidRPr="00607BC1">
        <w:rPr>
          <w:noProof/>
          <w:sz w:val="24"/>
          <w:szCs w:val="24"/>
          <w:lang w:eastAsia="en-US"/>
        </w:rPr>
        <w:drawing>
          <wp:inline distT="0" distB="0" distL="0" distR="0" wp14:anchorId="52855DE9" wp14:editId="33BB3186">
            <wp:extent cx="2381250" cy="752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952" w:rsidRPr="00607BC1" w:rsidRDefault="00971952" w:rsidP="00971952">
      <w:pPr>
        <w:rPr>
          <w:sz w:val="24"/>
          <w:szCs w:val="24"/>
        </w:rPr>
      </w:pPr>
      <w:r w:rsidRPr="00607BC1">
        <w:rPr>
          <w:sz w:val="24"/>
          <w:szCs w:val="24"/>
        </w:rPr>
        <w:t>For solving our problem, I implemented the K-NN algorithm using python 2.7 and used Weka GUI for implementing SVM.</w:t>
      </w:r>
    </w:p>
    <w:p w:rsidR="00971952" w:rsidRPr="00607BC1" w:rsidRDefault="00971952" w:rsidP="00971952">
      <w:pPr>
        <w:rPr>
          <w:sz w:val="24"/>
          <w:szCs w:val="24"/>
        </w:rPr>
      </w:pPr>
    </w:p>
    <w:p w:rsidR="00F97DA7" w:rsidRDefault="00F97DA7" w:rsidP="00F97DA7">
      <w:pPr>
        <w:pStyle w:val="ListParagraph"/>
      </w:pPr>
    </w:p>
    <w:p w:rsidR="00971952" w:rsidRDefault="00971952" w:rsidP="00F97DA7">
      <w:pPr>
        <w:pStyle w:val="ListParagraph"/>
      </w:pPr>
    </w:p>
    <w:p w:rsidR="00971952" w:rsidRDefault="00971952" w:rsidP="00607BC1"/>
    <w:p w:rsidR="00607BC1" w:rsidRDefault="00607BC1" w:rsidP="00607BC1"/>
    <w:p w:rsidR="00971952" w:rsidRPr="00607BC1" w:rsidRDefault="00971952" w:rsidP="00971952">
      <w:pPr>
        <w:pStyle w:val="Heading1"/>
        <w:rPr>
          <w:sz w:val="32"/>
          <w:szCs w:val="32"/>
        </w:rPr>
      </w:pPr>
      <w:r w:rsidRPr="00607BC1">
        <w:rPr>
          <w:sz w:val="32"/>
          <w:szCs w:val="32"/>
        </w:rPr>
        <w:lastRenderedPageBreak/>
        <w:t>Datasets used:</w:t>
      </w:r>
    </w:p>
    <w:p w:rsidR="00971952" w:rsidRPr="00607BC1" w:rsidRDefault="00971952" w:rsidP="00971952">
      <w:pPr>
        <w:pStyle w:val="Heading2"/>
        <w:rPr>
          <w:sz w:val="28"/>
          <w:szCs w:val="28"/>
        </w:rPr>
      </w:pPr>
      <w:r w:rsidRPr="00607BC1">
        <w:rPr>
          <w:sz w:val="28"/>
          <w:szCs w:val="28"/>
        </w:rPr>
        <w:t>ATT Face data:</w:t>
      </w:r>
    </w:p>
    <w:p w:rsidR="00971952" w:rsidRPr="00607BC1" w:rsidRDefault="00971952" w:rsidP="00971952">
      <w:pPr>
        <w:rPr>
          <w:sz w:val="24"/>
          <w:szCs w:val="24"/>
        </w:rPr>
      </w:pPr>
      <w:r w:rsidRPr="00607BC1">
        <w:rPr>
          <w:sz w:val="24"/>
          <w:szCs w:val="24"/>
        </w:rPr>
        <w:t xml:space="preserve">This dataset contains face data of 40 </w:t>
      </w:r>
      <w:proofErr w:type="spellStart"/>
      <w:r w:rsidRPr="00607BC1">
        <w:rPr>
          <w:sz w:val="24"/>
          <w:szCs w:val="24"/>
        </w:rPr>
        <w:t>At&amp;T</w:t>
      </w:r>
      <w:proofErr w:type="spellEnd"/>
      <w:r w:rsidRPr="00607BC1">
        <w:rPr>
          <w:sz w:val="24"/>
          <w:szCs w:val="24"/>
        </w:rPr>
        <w:t xml:space="preserve"> customers. Each column</w:t>
      </w:r>
      <w:r w:rsidR="00607BC1" w:rsidRPr="00607BC1">
        <w:rPr>
          <w:sz w:val="24"/>
          <w:szCs w:val="24"/>
        </w:rPr>
        <w:t xml:space="preserve"> of the data describes each pixel of the face. It is numeric dataset.</w:t>
      </w:r>
    </w:p>
    <w:p w:rsidR="00607BC1" w:rsidRDefault="00607BC1" w:rsidP="00971952">
      <w:pPr>
        <w:rPr>
          <w:sz w:val="24"/>
          <w:szCs w:val="24"/>
        </w:rPr>
      </w:pPr>
      <w:r w:rsidRPr="00607BC1">
        <w:rPr>
          <w:sz w:val="24"/>
          <w:szCs w:val="24"/>
        </w:rPr>
        <w:t>Dimensions: 645*401</w:t>
      </w:r>
    </w:p>
    <w:p w:rsidR="00607BC1" w:rsidRDefault="00607BC1" w:rsidP="00607BC1">
      <w:pPr>
        <w:pStyle w:val="Heading2"/>
        <w:rPr>
          <w:sz w:val="28"/>
          <w:szCs w:val="28"/>
        </w:rPr>
      </w:pPr>
      <w:r>
        <w:rPr>
          <w:sz w:val="28"/>
          <w:szCs w:val="28"/>
        </w:rPr>
        <w:t>IRIS Data:</w:t>
      </w:r>
    </w:p>
    <w:p w:rsidR="00607BC1" w:rsidRDefault="00607BC1" w:rsidP="00607BC1">
      <w:pPr>
        <w:rPr>
          <w:sz w:val="24"/>
          <w:szCs w:val="24"/>
        </w:rPr>
      </w:pPr>
      <w:r>
        <w:rPr>
          <w:sz w:val="24"/>
          <w:szCs w:val="24"/>
        </w:rPr>
        <w:t>It contains the details of petals of flowers based on which its IRIS is classified. It has 3 different classification classes. It has both numeric and nominal attributes.</w:t>
      </w:r>
    </w:p>
    <w:p w:rsidR="00607BC1" w:rsidRDefault="00607BC1" w:rsidP="00607BC1">
      <w:pPr>
        <w:rPr>
          <w:sz w:val="24"/>
          <w:szCs w:val="24"/>
        </w:rPr>
      </w:pPr>
      <w:r>
        <w:rPr>
          <w:sz w:val="24"/>
          <w:szCs w:val="24"/>
        </w:rPr>
        <w:t>Dimensions: 5*151</w:t>
      </w:r>
    </w:p>
    <w:p w:rsidR="00607BC1" w:rsidRDefault="00607BC1" w:rsidP="00607BC1">
      <w:pPr>
        <w:pStyle w:val="Heading2"/>
        <w:rPr>
          <w:sz w:val="28"/>
          <w:szCs w:val="28"/>
        </w:rPr>
      </w:pPr>
      <w:r>
        <w:rPr>
          <w:sz w:val="28"/>
          <w:szCs w:val="28"/>
        </w:rPr>
        <w:t>Blood transfusion data:</w:t>
      </w:r>
    </w:p>
    <w:p w:rsidR="00607BC1" w:rsidRDefault="00607BC1" w:rsidP="00607BC1">
      <w:pPr>
        <w:pStyle w:val="Normal1"/>
      </w:pPr>
      <w:r>
        <w:t xml:space="preserve">To demonstrate the RFMTC marketing model (a modified version of RFM), this study adopted the donor database of Blood Transfusion Service Center in </w:t>
      </w:r>
      <w:proofErr w:type="spellStart"/>
      <w:r>
        <w:t>Hsin</w:t>
      </w:r>
      <w:proofErr w:type="spellEnd"/>
      <w:r>
        <w:t xml:space="preserve">-Chu City in Taiwan. The center passes their blood transfusion service bus to one university in </w:t>
      </w:r>
      <w:proofErr w:type="spellStart"/>
      <w:r>
        <w:t>Hsin</w:t>
      </w:r>
      <w:proofErr w:type="spellEnd"/>
      <w:r>
        <w:t>-Chu City to gather blood donated about every three months. To build a FRMTC model, we selected 748 donors at random from the donor database. These 748 donor data, each one included R (</w:t>
      </w:r>
      <w:proofErr w:type="spellStart"/>
      <w:r>
        <w:t>Recency</w:t>
      </w:r>
      <w:proofErr w:type="spellEnd"/>
      <w:r>
        <w:t xml:space="preserve"> - months since last donation), F (Frequency - total number of donation), M (Monetary - total blood donated in c.c.), T (Time - months since first donation), and a binary variable representing whether he/she donated blood in March 2007 (1 stand for donating blood; 0 stands for not donating blood).</w:t>
      </w:r>
    </w:p>
    <w:p w:rsidR="00607BC1" w:rsidRDefault="00607BC1" w:rsidP="00607BC1">
      <w:pPr>
        <w:pStyle w:val="Normal1"/>
      </w:pPr>
      <w:r>
        <w:t>Dimension: 5*749</w:t>
      </w:r>
    </w:p>
    <w:p w:rsidR="00607BC1" w:rsidRDefault="00607BC1" w:rsidP="00607BC1">
      <w:pPr>
        <w:pStyle w:val="Normal1"/>
      </w:pPr>
      <w:r>
        <w:t xml:space="preserve">Source: </w:t>
      </w:r>
      <w:hyperlink r:id="rId11" w:history="1">
        <w:r w:rsidRPr="00607BC1">
          <w:rPr>
            <w:rStyle w:val="Hyperlink"/>
          </w:rPr>
          <w:t>https://archive.ics.uci.edu/ml/datasets/Blood+Transfusion+Service+Center</w:t>
        </w:r>
      </w:hyperlink>
    </w:p>
    <w:p w:rsidR="00607BC1" w:rsidRDefault="00607BC1" w:rsidP="00607BC1">
      <w:pPr>
        <w:pStyle w:val="Normal1"/>
      </w:pPr>
    </w:p>
    <w:p w:rsidR="00607BC1" w:rsidRDefault="00607BC1" w:rsidP="00607BC1">
      <w:pPr>
        <w:pStyle w:val="Normal1"/>
      </w:pPr>
    </w:p>
    <w:p w:rsidR="00607BC1" w:rsidRDefault="00607BC1" w:rsidP="00607BC1">
      <w:pPr>
        <w:pStyle w:val="Normal1"/>
      </w:pPr>
    </w:p>
    <w:p w:rsidR="00607BC1" w:rsidRDefault="00607BC1" w:rsidP="00607BC1">
      <w:pPr>
        <w:pStyle w:val="Normal1"/>
      </w:pPr>
    </w:p>
    <w:p w:rsidR="00607BC1" w:rsidRDefault="00607BC1" w:rsidP="00607BC1">
      <w:pPr>
        <w:pStyle w:val="Normal1"/>
      </w:pPr>
    </w:p>
    <w:p w:rsidR="00607BC1" w:rsidRDefault="00607BC1" w:rsidP="00607BC1">
      <w:pPr>
        <w:pStyle w:val="Normal1"/>
      </w:pPr>
    </w:p>
    <w:p w:rsidR="00607BC1" w:rsidRDefault="00607BC1" w:rsidP="00607BC1">
      <w:pPr>
        <w:pStyle w:val="Normal1"/>
      </w:pPr>
    </w:p>
    <w:p w:rsidR="00607BC1" w:rsidRDefault="00607BC1" w:rsidP="00607BC1">
      <w:pPr>
        <w:pStyle w:val="Heading1"/>
        <w:rPr>
          <w:sz w:val="32"/>
          <w:szCs w:val="32"/>
        </w:rPr>
      </w:pPr>
      <w:r>
        <w:rPr>
          <w:sz w:val="32"/>
          <w:szCs w:val="32"/>
        </w:rPr>
        <w:lastRenderedPageBreak/>
        <w:t>Evaluation of Result:</w:t>
      </w:r>
    </w:p>
    <w:p w:rsidR="00E8142D" w:rsidRDefault="00E8142D" w:rsidP="00E8142D">
      <w:pPr>
        <w:rPr>
          <w:sz w:val="24"/>
          <w:szCs w:val="24"/>
        </w:rPr>
      </w:pPr>
      <w:r>
        <w:rPr>
          <w:sz w:val="24"/>
          <w:szCs w:val="24"/>
        </w:rPr>
        <w:t>Evaluation of a result is done by creating a confusion matrix. Based on the values of confusion matrix following parameters are computed:</w:t>
      </w:r>
    </w:p>
    <w:p w:rsidR="00E8142D" w:rsidRDefault="00E8142D" w:rsidP="00E8142D">
      <w:pPr>
        <w:jc w:val="center"/>
        <w:rPr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1993E378" wp14:editId="2692534E">
            <wp:extent cx="2295216" cy="1390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4467" cy="1402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42D" w:rsidRDefault="00E8142D" w:rsidP="00E8142D">
      <w:pPr>
        <w:jc w:val="center"/>
        <w:rPr>
          <w:sz w:val="24"/>
          <w:szCs w:val="24"/>
        </w:rPr>
      </w:pPr>
      <w:r>
        <w:rPr>
          <w:sz w:val="24"/>
          <w:szCs w:val="24"/>
        </w:rPr>
        <w:t>Confusion Matrix</w:t>
      </w:r>
    </w:p>
    <w:p w:rsidR="00E8142D" w:rsidRDefault="00E8142D" w:rsidP="00E8142D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Accuracy:</w:t>
      </w:r>
    </w:p>
    <w:p w:rsidR="00E8142D" w:rsidRDefault="00E8142D" w:rsidP="00E8142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Accuracy is the total number of correctly identified instances over total number of instances tested i.e.</w:t>
      </w:r>
    </w:p>
    <w:p w:rsidR="00E8142D" w:rsidRDefault="004255CB" w:rsidP="00E8142D">
      <w:pPr>
        <w:pStyle w:val="ListParagraph"/>
        <w:jc w:val="center"/>
        <w:rPr>
          <w:rFonts w:eastAsiaTheme="minorEastAsia"/>
          <w:b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 xml:space="preserve">Accuracy = </w:t>
      </w:r>
      <m:oMath>
        <m:f>
          <m:f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tp + tn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tp + tn + fp + fn</m:t>
            </m:r>
          </m:den>
        </m:f>
      </m:oMath>
    </w:p>
    <w:p w:rsidR="005C60CB" w:rsidRDefault="005C60CB" w:rsidP="005C60CB">
      <w:pPr>
        <w:pStyle w:val="ListParagraph"/>
        <w:rPr>
          <w:rFonts w:eastAsiaTheme="minorEastAsia"/>
          <w:sz w:val="24"/>
          <w:szCs w:val="24"/>
        </w:rPr>
      </w:pPr>
      <w:r w:rsidRPr="005C60CB">
        <w:rPr>
          <w:rFonts w:eastAsiaTheme="minorEastAsia"/>
          <w:sz w:val="24"/>
          <w:szCs w:val="24"/>
        </w:rPr>
        <w:t>In</w:t>
      </w:r>
      <w:r>
        <w:rPr>
          <w:rFonts w:eastAsiaTheme="minorEastAsia"/>
          <w:sz w:val="24"/>
          <w:szCs w:val="24"/>
        </w:rPr>
        <w:t xml:space="preserve"> a multi-class problem,</w:t>
      </w:r>
      <w:r w:rsidRPr="005C60CB">
        <w:rPr>
          <w:rFonts w:eastAsiaTheme="minorEastAsia"/>
          <w:sz w:val="24"/>
          <w:szCs w:val="24"/>
        </w:rPr>
        <w:t xml:space="preserve"> we consider the sum of the diagonals by the total instances to compute accuracy.</w:t>
      </w:r>
    </w:p>
    <w:p w:rsidR="005C60CB" w:rsidRPr="005C60CB" w:rsidRDefault="005C60CB" w:rsidP="005C60CB">
      <w:pPr>
        <w:pStyle w:val="ListParagraph"/>
        <w:rPr>
          <w:rFonts w:eastAsiaTheme="minorEastAsia"/>
          <w:sz w:val="24"/>
          <w:szCs w:val="24"/>
        </w:rPr>
      </w:pPr>
    </w:p>
    <w:p w:rsidR="004255CB" w:rsidRDefault="004255CB" w:rsidP="004255CB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K-Fold Cross Validation:</w:t>
      </w:r>
    </w:p>
    <w:p w:rsidR="004255CB" w:rsidRDefault="004255CB" w:rsidP="004255C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It involved partitioning the given Dataset ‘d’ in K number of partitions in which K-1 partitions are used to train the model and 1 partition is used to test it.</w:t>
      </w:r>
    </w:p>
    <w:p w:rsidR="004255CB" w:rsidRDefault="004255CB" w:rsidP="004255C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We make K iterations to compute the sum of all the errors i.e. number of wrongly classified instances and the standard deviation of the </w:t>
      </w:r>
      <w:r w:rsidR="00F877C5">
        <w:rPr>
          <w:sz w:val="24"/>
          <w:szCs w:val="24"/>
        </w:rPr>
        <w:t>distribution.</w:t>
      </w:r>
    </w:p>
    <w:p w:rsidR="00F877C5" w:rsidRDefault="00F877C5" w:rsidP="004255C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Following are the formulas:</w:t>
      </w:r>
    </w:p>
    <w:p w:rsidR="00F877C5" w:rsidRPr="00F877C5" w:rsidRDefault="00F877C5" w:rsidP="004255CB">
      <w:pPr>
        <w:pStyle w:val="ListParagraph"/>
        <w:rPr>
          <w:rFonts w:eastAsiaTheme="minorEastAsia"/>
          <w:b/>
          <w:sz w:val="28"/>
          <w:szCs w:val="28"/>
        </w:rPr>
      </w:pPr>
      <m:oMathPara>
        <m:oMath>
          <m:r>
            <m:rPr>
              <m:sty m:val="b"/>
            </m:rPr>
            <w:rPr>
              <w:rFonts w:ascii="Cambria Math" w:hAnsi="Cambria Math" w:cs="Times New Roman"/>
              <w:sz w:val="28"/>
              <w:szCs w:val="28"/>
            </w:rPr>
            <m:t>e=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b/>
                  <w:sz w:val="28"/>
                  <w:szCs w:val="28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b/>
                      <w:sz w:val="28"/>
                      <w:szCs w:val="28"/>
                    </w:rPr>
                  </m:ctrlPr>
                </m:fPr>
                <m:num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 w:cs="Times New Roman"/>
                          <w:b/>
                          <w:sz w:val="28"/>
                          <w:szCs w:val="28"/>
                        </w:rPr>
                      </m:ctrlPr>
                    </m:naryPr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sup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ni</m:t>
                      </m:r>
                    </m:e>
                  </m:nary>
                </m:num>
                <m:den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den>
              </m:f>
            </m:e>
          </m:nary>
        </m:oMath>
      </m:oMathPara>
    </w:p>
    <w:p w:rsidR="00F877C5" w:rsidRPr="00F877C5" w:rsidRDefault="00F877C5" w:rsidP="00F877C5">
      <w:pPr>
        <w:pStyle w:val="ListParagraph"/>
        <w:jc w:val="center"/>
        <w:rPr>
          <w:rFonts w:eastAsiaTheme="minorEastAsia"/>
          <w:b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>Sum of Errors</w:t>
      </w:r>
    </w:p>
    <w:p w:rsidR="00F877C5" w:rsidRDefault="00F877C5" w:rsidP="004255C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Where, t is the total number of iterations, n is the error in each prediction, m is the total number of predictions in each instance.</w:t>
      </w:r>
    </w:p>
    <w:p w:rsidR="00F877C5" w:rsidRPr="00F877C5" w:rsidRDefault="00F877C5" w:rsidP="00F877C5">
      <w:pPr>
        <w:spacing w:line="36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m:oMathPara>
        <m:oMath>
          <m:r>
            <m:rPr>
              <m:sty m:val="b"/>
            </m:rPr>
            <w:rPr>
              <w:rFonts w:ascii="Cambria Math" w:hAnsi="Cambria Math" w:cs="Times New Roman"/>
              <w:sz w:val="28"/>
              <w:szCs w:val="28"/>
            </w:rPr>
            <m:t>V=</m:t>
          </m:r>
          <m:f>
            <m:fPr>
              <m:ctrlPr>
                <w:rPr>
                  <w:rFonts w:ascii="Cambria Math" w:hAnsi="Cambria Math" w:cs="Times New Roman"/>
                  <w:b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b/>
                      <w:sz w:val="28"/>
                      <w:szCs w:val="28"/>
                    </w:rPr>
                  </m:ctrlPr>
                </m:naryPr>
                <m:sub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j=1</m:t>
                  </m:r>
                </m:sub>
                <m:sup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(Ej-e)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m:rPr>
                  <m:sty m:val="b"/>
                </m:rPr>
                <w:rPr>
                  <w:rFonts w:ascii="Cambria Math" w:hAnsi="Cambria Math" w:cs="Times New Roman"/>
                  <w:sz w:val="28"/>
                  <w:szCs w:val="28"/>
                </w:rPr>
                <m:t>t-1</m:t>
              </m:r>
            </m:den>
          </m:f>
        </m:oMath>
      </m:oMathPara>
    </w:p>
    <w:p w:rsidR="00F877C5" w:rsidRPr="00F877C5" w:rsidRDefault="00F877C5" w:rsidP="00F877C5">
      <w:pPr>
        <w:spacing w:line="36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m:oMathPara>
        <m:oMath>
          <m:r>
            <m:rPr>
              <m:sty m:val="b"/>
            </m:rPr>
            <w:rPr>
              <w:rFonts w:ascii="Cambria Math" w:hAnsi="Cambria Math" w:cs="Times New Roman"/>
              <w:sz w:val="28"/>
              <w:szCs w:val="28"/>
            </w:rPr>
            <w:lastRenderedPageBreak/>
            <m:t>σ=</m:t>
          </m:r>
          <m:rad>
            <m:radPr>
              <m:degHide m:val="1"/>
              <m:ctrlPr>
                <w:rPr>
                  <w:rFonts w:ascii="Cambria Math" w:hAnsi="Cambria Math" w:cs="Times New Roman"/>
                  <w:b/>
                  <w:sz w:val="28"/>
                  <w:szCs w:val="28"/>
                </w:rPr>
              </m:ctrlPr>
            </m:radPr>
            <m:deg/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</m:rad>
        </m:oMath>
      </m:oMathPara>
    </w:p>
    <w:p w:rsidR="00F877C5" w:rsidRPr="00F877C5" w:rsidRDefault="00F877C5" w:rsidP="00F877C5">
      <w:pPr>
        <w:spacing w:line="36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Standard Deviation</w:t>
      </w:r>
    </w:p>
    <w:p w:rsidR="00F877C5" w:rsidRDefault="005E3A06" w:rsidP="005E3A06">
      <w:pPr>
        <w:pStyle w:val="Heading1"/>
        <w:rPr>
          <w:sz w:val="32"/>
          <w:szCs w:val="32"/>
        </w:rPr>
      </w:pPr>
      <w:r>
        <w:rPr>
          <w:sz w:val="32"/>
          <w:szCs w:val="32"/>
        </w:rPr>
        <w:t>Support Vector Machine Weka Implementation:</w:t>
      </w:r>
    </w:p>
    <w:p w:rsidR="005E3A06" w:rsidRPr="005E3A06" w:rsidRDefault="005E3A06" w:rsidP="005E3A06">
      <w:pPr>
        <w:pStyle w:val="Heading2"/>
        <w:numPr>
          <w:ilvl w:val="0"/>
          <w:numId w:val="15"/>
        </w:numPr>
        <w:rPr>
          <w:sz w:val="28"/>
          <w:szCs w:val="28"/>
        </w:rPr>
      </w:pPr>
      <w:r w:rsidRPr="005E3A06">
        <w:rPr>
          <w:sz w:val="28"/>
          <w:szCs w:val="28"/>
        </w:rPr>
        <w:t>Pre-process data:</w:t>
      </w:r>
    </w:p>
    <w:p w:rsidR="005E3A06" w:rsidRPr="005E3A06" w:rsidRDefault="005E3A06" w:rsidP="005E3A06">
      <w:pPr>
        <w:ind w:left="720"/>
        <w:rPr>
          <w:sz w:val="24"/>
          <w:szCs w:val="24"/>
        </w:rPr>
      </w:pPr>
      <w:r w:rsidRPr="005E3A06">
        <w:rPr>
          <w:sz w:val="24"/>
          <w:szCs w:val="24"/>
        </w:rPr>
        <w:t>This involves converting all attributes to nominal attributes.</w:t>
      </w:r>
    </w:p>
    <w:p w:rsidR="005E3A06" w:rsidRDefault="005E3A06" w:rsidP="005E3A06">
      <w:pPr>
        <w:ind w:left="720"/>
      </w:pPr>
      <w:r>
        <w:rPr>
          <w:noProof/>
          <w:lang w:eastAsia="en-US"/>
        </w:rPr>
        <w:drawing>
          <wp:inline distT="0" distB="0" distL="0" distR="0" wp14:anchorId="7BDA4093" wp14:editId="3A241A4B">
            <wp:extent cx="5876290" cy="4250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6161" cy="425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A06" w:rsidRDefault="005E3A06" w:rsidP="005E3A06">
      <w:pPr>
        <w:ind w:left="720"/>
      </w:pPr>
      <w:r w:rsidRPr="005E3A06">
        <w:rPr>
          <w:sz w:val="24"/>
          <w:szCs w:val="24"/>
        </w:rPr>
        <w:lastRenderedPageBreak/>
        <w:t>After pre-processing is done it looks lik</w:t>
      </w:r>
      <w:r>
        <w:rPr>
          <w:sz w:val="24"/>
          <w:szCs w:val="24"/>
        </w:rPr>
        <w:t>e:</w:t>
      </w:r>
      <w:r>
        <w:rPr>
          <w:noProof/>
          <w:lang w:eastAsia="en-US"/>
        </w:rPr>
        <w:drawing>
          <wp:inline distT="0" distB="0" distL="0" distR="0" wp14:anchorId="5022E01D" wp14:editId="64FC8C61">
            <wp:extent cx="5543550" cy="4185892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63999" cy="4201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CE1" w:rsidRDefault="00AB1CE1" w:rsidP="00AB1CE1"/>
    <w:p w:rsidR="00AB1CE1" w:rsidRDefault="00AB1CE1" w:rsidP="00AB1CE1"/>
    <w:p w:rsidR="00AB1CE1" w:rsidRDefault="00AB1CE1" w:rsidP="00AB1CE1"/>
    <w:p w:rsidR="00AB1CE1" w:rsidRDefault="00AB1CE1" w:rsidP="00AB1CE1"/>
    <w:p w:rsidR="00AB1CE1" w:rsidRDefault="00AB1CE1" w:rsidP="00AB1CE1"/>
    <w:p w:rsidR="00AB1CE1" w:rsidRDefault="00AB1CE1" w:rsidP="00AB1CE1"/>
    <w:p w:rsidR="00AB1CE1" w:rsidRDefault="00AB1CE1" w:rsidP="00AB1CE1"/>
    <w:p w:rsidR="00AB1CE1" w:rsidRDefault="00AB1CE1" w:rsidP="00AB1CE1"/>
    <w:p w:rsidR="00AB1CE1" w:rsidRDefault="00AB1CE1" w:rsidP="00AB1CE1"/>
    <w:p w:rsidR="00AB1CE1" w:rsidRPr="00AB1CE1" w:rsidRDefault="00AB1CE1" w:rsidP="00AB1CE1"/>
    <w:p w:rsidR="00F877C5" w:rsidRPr="00AB1CE1" w:rsidRDefault="00AB1CE1" w:rsidP="00AB1CE1">
      <w:pPr>
        <w:pStyle w:val="Heading2"/>
        <w:numPr>
          <w:ilvl w:val="0"/>
          <w:numId w:val="15"/>
        </w:numPr>
        <w:rPr>
          <w:sz w:val="24"/>
          <w:szCs w:val="24"/>
        </w:rPr>
      </w:pPr>
      <w:r w:rsidRPr="00AB1CE1">
        <w:rPr>
          <w:sz w:val="24"/>
          <w:szCs w:val="24"/>
        </w:rPr>
        <w:lastRenderedPageBreak/>
        <w:t>Classify:</w:t>
      </w:r>
    </w:p>
    <w:p w:rsidR="00AB1CE1" w:rsidRDefault="00AB1CE1" w:rsidP="00AB1CE1">
      <w:pPr>
        <w:ind w:left="720"/>
      </w:pPr>
      <w:r>
        <w:t>Then we go to Classify tab and select our class based on which we need to predict the output and select SVM as our classifier.</w:t>
      </w:r>
    </w:p>
    <w:p w:rsidR="005C60CB" w:rsidRDefault="00AB1CE1" w:rsidP="005C60CB">
      <w:pPr>
        <w:ind w:left="720"/>
      </w:pPr>
      <w:r>
        <w:t>Here we have speci</w:t>
      </w:r>
      <w:r w:rsidR="005C60CB">
        <w:t>fied Cross Validation Folds = 5 and the data set being used is ATT.csv.</w:t>
      </w:r>
    </w:p>
    <w:p w:rsidR="005C60CB" w:rsidRDefault="005C60CB" w:rsidP="005C60CB">
      <w:pPr>
        <w:ind w:left="720"/>
      </w:pPr>
      <w:r>
        <w:rPr>
          <w:noProof/>
          <w:lang w:eastAsia="en-US"/>
        </w:rPr>
        <w:drawing>
          <wp:inline distT="0" distB="0" distL="0" distR="0" wp14:anchorId="78598410" wp14:editId="0830624D">
            <wp:extent cx="5768943" cy="434340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73566" cy="4346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0CB" w:rsidRDefault="005C60CB" w:rsidP="005C60CB">
      <w:pPr>
        <w:ind w:left="720"/>
      </w:pPr>
    </w:p>
    <w:p w:rsidR="005C60CB" w:rsidRDefault="005C60CB" w:rsidP="005C60CB">
      <w:pPr>
        <w:ind w:left="720"/>
      </w:pPr>
    </w:p>
    <w:p w:rsidR="005C60CB" w:rsidRDefault="005C60CB" w:rsidP="005C60CB">
      <w:pPr>
        <w:ind w:left="720"/>
      </w:pPr>
    </w:p>
    <w:p w:rsidR="005C60CB" w:rsidRDefault="005C60CB" w:rsidP="005C60CB">
      <w:pPr>
        <w:ind w:left="720"/>
      </w:pPr>
    </w:p>
    <w:p w:rsidR="005C60CB" w:rsidRDefault="005C60CB" w:rsidP="005C60CB">
      <w:pPr>
        <w:ind w:left="720"/>
      </w:pPr>
    </w:p>
    <w:p w:rsidR="005C60CB" w:rsidRDefault="005C60CB" w:rsidP="005C60CB">
      <w:pPr>
        <w:ind w:left="720"/>
      </w:pPr>
    </w:p>
    <w:p w:rsidR="005C60CB" w:rsidRDefault="005C60CB" w:rsidP="005C60CB">
      <w:pPr>
        <w:ind w:left="720"/>
      </w:pPr>
    </w:p>
    <w:p w:rsidR="005C60CB" w:rsidRDefault="005C60CB" w:rsidP="005C60CB">
      <w:pPr>
        <w:ind w:left="720"/>
      </w:pPr>
    </w:p>
    <w:p w:rsidR="005C60CB" w:rsidRDefault="00695662" w:rsidP="005C60CB">
      <w:pPr>
        <w:pStyle w:val="Heading2"/>
      </w:pPr>
      <w:r>
        <w:rPr>
          <w:sz w:val="28"/>
          <w:szCs w:val="28"/>
        </w:rPr>
        <w:lastRenderedPageBreak/>
        <w:t xml:space="preserve">Weka output and metrics for </w:t>
      </w:r>
      <w:r w:rsidR="005C60CB" w:rsidRPr="00695662">
        <w:rPr>
          <w:sz w:val="28"/>
          <w:szCs w:val="28"/>
        </w:rPr>
        <w:t>ATT.CSV</w:t>
      </w:r>
      <w:r w:rsidR="005C60CB">
        <w:t>:</w:t>
      </w:r>
    </w:p>
    <w:p w:rsidR="005C60CB" w:rsidRPr="005A1CD5" w:rsidRDefault="005C60CB" w:rsidP="005C60CB">
      <w:pPr>
        <w:rPr>
          <w:b/>
          <w:sz w:val="24"/>
          <w:szCs w:val="24"/>
        </w:rPr>
      </w:pPr>
      <w:r w:rsidRPr="005A1CD5">
        <w:rPr>
          <w:b/>
          <w:sz w:val="24"/>
          <w:szCs w:val="24"/>
        </w:rPr>
        <w:t>When K = 5:</w:t>
      </w:r>
    </w:p>
    <w:p w:rsidR="005C60CB" w:rsidRDefault="005C60CB" w:rsidP="005C60CB">
      <w:r>
        <w:rPr>
          <w:noProof/>
          <w:lang w:eastAsia="en-US"/>
        </w:rPr>
        <w:drawing>
          <wp:inline distT="0" distB="0" distL="0" distR="0" wp14:anchorId="7FF94C9D" wp14:editId="4EFCD68F">
            <wp:extent cx="5486400" cy="41897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8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0CB" w:rsidRDefault="005C60CB" w:rsidP="005C60CB">
      <w:r>
        <w:rPr>
          <w:noProof/>
          <w:lang w:eastAsia="en-US"/>
        </w:rPr>
        <w:lastRenderedPageBreak/>
        <w:drawing>
          <wp:inline distT="0" distB="0" distL="0" distR="0" wp14:anchorId="7F3B544D" wp14:editId="53F021CD">
            <wp:extent cx="5486400" cy="44392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3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CD5" w:rsidRDefault="005A1CD5" w:rsidP="005C60CB">
      <w:pPr>
        <w:rPr>
          <w:b/>
          <w:sz w:val="24"/>
          <w:szCs w:val="24"/>
        </w:rPr>
      </w:pPr>
    </w:p>
    <w:p w:rsidR="005A1CD5" w:rsidRDefault="005A1CD5" w:rsidP="005C60CB">
      <w:pPr>
        <w:rPr>
          <w:b/>
          <w:sz w:val="24"/>
          <w:szCs w:val="24"/>
        </w:rPr>
      </w:pPr>
    </w:p>
    <w:p w:rsidR="005A1CD5" w:rsidRDefault="005A1CD5" w:rsidP="005C60CB">
      <w:pPr>
        <w:rPr>
          <w:b/>
          <w:sz w:val="24"/>
          <w:szCs w:val="24"/>
        </w:rPr>
      </w:pPr>
    </w:p>
    <w:p w:rsidR="005A1CD5" w:rsidRDefault="005A1CD5" w:rsidP="005C60CB">
      <w:pPr>
        <w:rPr>
          <w:b/>
          <w:sz w:val="24"/>
          <w:szCs w:val="24"/>
        </w:rPr>
      </w:pPr>
    </w:p>
    <w:p w:rsidR="005A1CD5" w:rsidRDefault="005A1CD5" w:rsidP="005C60CB">
      <w:pPr>
        <w:rPr>
          <w:b/>
          <w:sz w:val="24"/>
          <w:szCs w:val="24"/>
        </w:rPr>
      </w:pPr>
    </w:p>
    <w:p w:rsidR="005A1CD5" w:rsidRDefault="005A1CD5" w:rsidP="005C60CB">
      <w:pPr>
        <w:rPr>
          <w:b/>
          <w:sz w:val="24"/>
          <w:szCs w:val="24"/>
        </w:rPr>
      </w:pPr>
    </w:p>
    <w:p w:rsidR="005A1CD5" w:rsidRDefault="005A1CD5" w:rsidP="005C60CB">
      <w:pPr>
        <w:rPr>
          <w:b/>
          <w:sz w:val="24"/>
          <w:szCs w:val="24"/>
        </w:rPr>
      </w:pPr>
    </w:p>
    <w:p w:rsidR="005A1CD5" w:rsidRDefault="005A1CD5" w:rsidP="005C60CB">
      <w:pPr>
        <w:rPr>
          <w:b/>
          <w:sz w:val="24"/>
          <w:szCs w:val="24"/>
        </w:rPr>
      </w:pPr>
    </w:p>
    <w:p w:rsidR="005A1CD5" w:rsidRDefault="005A1CD5" w:rsidP="005C60CB">
      <w:pPr>
        <w:rPr>
          <w:b/>
          <w:sz w:val="24"/>
          <w:szCs w:val="24"/>
        </w:rPr>
      </w:pPr>
    </w:p>
    <w:p w:rsidR="005A1CD5" w:rsidRDefault="005A1CD5" w:rsidP="005C60CB">
      <w:pPr>
        <w:rPr>
          <w:b/>
          <w:sz w:val="24"/>
          <w:szCs w:val="24"/>
        </w:rPr>
      </w:pPr>
    </w:p>
    <w:p w:rsidR="005C60CB" w:rsidRPr="005A1CD5" w:rsidRDefault="005C60CB" w:rsidP="005C60CB">
      <w:pPr>
        <w:rPr>
          <w:b/>
          <w:sz w:val="24"/>
          <w:szCs w:val="24"/>
        </w:rPr>
      </w:pPr>
      <w:r w:rsidRPr="005A1CD5">
        <w:rPr>
          <w:b/>
          <w:sz w:val="24"/>
          <w:szCs w:val="24"/>
        </w:rPr>
        <w:lastRenderedPageBreak/>
        <w:t>Confusion Matrix:</w:t>
      </w:r>
    </w:p>
    <w:p w:rsidR="005C60CB" w:rsidRDefault="005C60CB" w:rsidP="005C60CB">
      <w:r>
        <w:rPr>
          <w:noProof/>
          <w:lang w:eastAsia="en-US"/>
        </w:rPr>
        <w:drawing>
          <wp:inline distT="0" distB="0" distL="0" distR="0" wp14:anchorId="64DCD5F3" wp14:editId="4DB08DD0">
            <wp:extent cx="5486400" cy="31343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0CB" w:rsidRDefault="005C60CB" w:rsidP="005C60CB">
      <w:r>
        <w:rPr>
          <w:noProof/>
          <w:lang w:eastAsia="en-US"/>
        </w:rPr>
        <w:drawing>
          <wp:inline distT="0" distB="0" distL="0" distR="0" wp14:anchorId="2079EADC" wp14:editId="05FC8654">
            <wp:extent cx="5486400" cy="119253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CD5" w:rsidRDefault="005A1CD5" w:rsidP="005A1CD5">
      <w:pPr>
        <w:rPr>
          <w:b/>
          <w:sz w:val="24"/>
          <w:szCs w:val="24"/>
        </w:rPr>
      </w:pPr>
    </w:p>
    <w:p w:rsidR="005A1CD5" w:rsidRDefault="005A1CD5" w:rsidP="005A1CD5">
      <w:pPr>
        <w:rPr>
          <w:b/>
          <w:sz w:val="24"/>
          <w:szCs w:val="24"/>
        </w:rPr>
      </w:pPr>
    </w:p>
    <w:p w:rsidR="005A1CD5" w:rsidRDefault="005A1CD5" w:rsidP="005A1CD5">
      <w:pPr>
        <w:rPr>
          <w:b/>
          <w:sz w:val="24"/>
          <w:szCs w:val="24"/>
        </w:rPr>
      </w:pPr>
    </w:p>
    <w:p w:rsidR="005A1CD5" w:rsidRDefault="005A1CD5" w:rsidP="005A1CD5">
      <w:pPr>
        <w:rPr>
          <w:b/>
          <w:sz w:val="24"/>
          <w:szCs w:val="24"/>
        </w:rPr>
      </w:pPr>
    </w:p>
    <w:p w:rsidR="005A1CD5" w:rsidRDefault="005A1CD5" w:rsidP="005A1CD5">
      <w:pPr>
        <w:rPr>
          <w:b/>
          <w:sz w:val="24"/>
          <w:szCs w:val="24"/>
        </w:rPr>
      </w:pPr>
    </w:p>
    <w:p w:rsidR="005A1CD5" w:rsidRDefault="005A1CD5" w:rsidP="005A1CD5">
      <w:pPr>
        <w:rPr>
          <w:b/>
          <w:sz w:val="24"/>
          <w:szCs w:val="24"/>
        </w:rPr>
      </w:pPr>
    </w:p>
    <w:p w:rsidR="005A1CD5" w:rsidRDefault="005A1CD5" w:rsidP="005A1CD5">
      <w:pPr>
        <w:rPr>
          <w:b/>
          <w:sz w:val="24"/>
          <w:szCs w:val="24"/>
        </w:rPr>
      </w:pPr>
    </w:p>
    <w:p w:rsidR="005A1CD5" w:rsidRDefault="005A1CD5" w:rsidP="005A1CD5">
      <w:pPr>
        <w:rPr>
          <w:b/>
          <w:sz w:val="24"/>
          <w:szCs w:val="24"/>
        </w:rPr>
      </w:pPr>
    </w:p>
    <w:p w:rsidR="005A1CD5" w:rsidRDefault="005A1CD5" w:rsidP="005A1CD5">
      <w:pPr>
        <w:rPr>
          <w:b/>
          <w:sz w:val="24"/>
          <w:szCs w:val="24"/>
        </w:rPr>
      </w:pPr>
    </w:p>
    <w:p w:rsidR="005A1CD5" w:rsidRDefault="005A1CD5" w:rsidP="005A1CD5">
      <w:pPr>
        <w:rPr>
          <w:b/>
          <w:sz w:val="24"/>
          <w:szCs w:val="24"/>
        </w:rPr>
      </w:pPr>
      <w:r w:rsidRPr="005A1CD5">
        <w:rPr>
          <w:b/>
          <w:sz w:val="24"/>
          <w:szCs w:val="24"/>
        </w:rPr>
        <w:lastRenderedPageBreak/>
        <w:t>For k = 10:</w:t>
      </w:r>
    </w:p>
    <w:p w:rsidR="005A1CD5" w:rsidRDefault="005A1CD5" w:rsidP="005A1CD5">
      <w:pPr>
        <w:rPr>
          <w:b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50B24B62" wp14:editId="70BF54C1">
            <wp:extent cx="5486400" cy="422465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2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CD5" w:rsidRDefault="005A1CD5" w:rsidP="005A1CD5">
      <w:pPr>
        <w:rPr>
          <w:b/>
          <w:sz w:val="24"/>
          <w:szCs w:val="24"/>
        </w:rPr>
      </w:pPr>
      <w:r>
        <w:rPr>
          <w:noProof/>
          <w:lang w:eastAsia="en-US"/>
        </w:rPr>
        <w:lastRenderedPageBreak/>
        <w:drawing>
          <wp:inline distT="0" distB="0" distL="0" distR="0" wp14:anchorId="78AD3F7C" wp14:editId="373020C5">
            <wp:extent cx="5486400" cy="390398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CD5" w:rsidRDefault="00695662" w:rsidP="005A1CD5">
      <w:pPr>
        <w:rPr>
          <w:b/>
          <w:sz w:val="24"/>
          <w:szCs w:val="24"/>
        </w:rPr>
      </w:pPr>
      <w:r>
        <w:rPr>
          <w:b/>
          <w:sz w:val="24"/>
          <w:szCs w:val="24"/>
        </w:rPr>
        <w:t>Confusion Matrix:</w:t>
      </w:r>
    </w:p>
    <w:p w:rsidR="00695662" w:rsidRDefault="00695662" w:rsidP="005A1CD5">
      <w:pPr>
        <w:rPr>
          <w:b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19EAB80F" wp14:editId="69B1B13F">
            <wp:extent cx="6206439" cy="3409950"/>
            <wp:effectExtent l="0" t="0" r="444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11758" cy="3412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662" w:rsidRPr="005A1CD5" w:rsidRDefault="00695662" w:rsidP="005A1CD5">
      <w:pPr>
        <w:rPr>
          <w:b/>
          <w:sz w:val="24"/>
          <w:szCs w:val="24"/>
        </w:rPr>
      </w:pPr>
      <w:r>
        <w:rPr>
          <w:noProof/>
          <w:lang w:eastAsia="en-US"/>
        </w:rPr>
        <w:lastRenderedPageBreak/>
        <w:drawing>
          <wp:inline distT="0" distB="0" distL="0" distR="0" wp14:anchorId="37EF9C43" wp14:editId="47E4F127">
            <wp:extent cx="5786120" cy="1504950"/>
            <wp:effectExtent l="0" t="0" r="508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90468" cy="1506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CD5" w:rsidRDefault="005A1CD5" w:rsidP="005A1CD5"/>
    <w:p w:rsidR="00695662" w:rsidRDefault="00695662" w:rsidP="005A1CD5"/>
    <w:p w:rsidR="00695662" w:rsidRDefault="00695662" w:rsidP="005A1CD5"/>
    <w:p w:rsidR="00695662" w:rsidRDefault="00695662" w:rsidP="005A1CD5"/>
    <w:p w:rsidR="00695662" w:rsidRDefault="00695662" w:rsidP="005A1CD5"/>
    <w:p w:rsidR="00695662" w:rsidRDefault="00695662" w:rsidP="005A1CD5"/>
    <w:p w:rsidR="00695662" w:rsidRDefault="00695662" w:rsidP="005A1CD5"/>
    <w:p w:rsidR="00695662" w:rsidRDefault="00695662" w:rsidP="005A1CD5"/>
    <w:p w:rsidR="00695662" w:rsidRDefault="00695662" w:rsidP="005A1CD5"/>
    <w:p w:rsidR="00695662" w:rsidRDefault="00695662" w:rsidP="005A1CD5"/>
    <w:p w:rsidR="00695662" w:rsidRDefault="00695662" w:rsidP="005A1CD5"/>
    <w:p w:rsidR="00695662" w:rsidRDefault="00695662" w:rsidP="005A1CD5"/>
    <w:p w:rsidR="00695662" w:rsidRDefault="00695662" w:rsidP="005A1CD5"/>
    <w:p w:rsidR="00695662" w:rsidRDefault="00695662" w:rsidP="005A1CD5"/>
    <w:p w:rsidR="00695662" w:rsidRDefault="00695662" w:rsidP="005A1CD5"/>
    <w:p w:rsidR="00695662" w:rsidRDefault="00695662" w:rsidP="005A1CD5"/>
    <w:p w:rsidR="00695662" w:rsidRDefault="00695662" w:rsidP="005A1CD5"/>
    <w:p w:rsidR="00695662" w:rsidRDefault="00695662" w:rsidP="005A1CD5"/>
    <w:p w:rsidR="00695662" w:rsidRDefault="00695662" w:rsidP="005A1CD5"/>
    <w:p w:rsidR="00695662" w:rsidRDefault="00695662" w:rsidP="005A1CD5"/>
    <w:p w:rsidR="00695662" w:rsidRDefault="00695662" w:rsidP="005A1CD5"/>
    <w:p w:rsidR="00695662" w:rsidRDefault="00695662" w:rsidP="00695662">
      <w:pPr>
        <w:pStyle w:val="Heading2"/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>Weka output and metrics for iris.csv</w:t>
      </w:r>
    </w:p>
    <w:p w:rsidR="00695662" w:rsidRDefault="00695662" w:rsidP="00695662">
      <w:pPr>
        <w:rPr>
          <w:b/>
          <w:sz w:val="24"/>
          <w:szCs w:val="24"/>
        </w:rPr>
      </w:pPr>
      <w:r>
        <w:tab/>
      </w:r>
      <w:r w:rsidRPr="00695662">
        <w:rPr>
          <w:b/>
          <w:sz w:val="24"/>
          <w:szCs w:val="24"/>
        </w:rPr>
        <w:t xml:space="preserve">For </w:t>
      </w:r>
      <w:r>
        <w:rPr>
          <w:b/>
          <w:sz w:val="24"/>
          <w:szCs w:val="24"/>
        </w:rPr>
        <w:t>k = 10</w:t>
      </w:r>
      <w:r w:rsidRPr="00695662">
        <w:rPr>
          <w:b/>
          <w:sz w:val="24"/>
          <w:szCs w:val="24"/>
        </w:rPr>
        <w:t>:</w:t>
      </w:r>
    </w:p>
    <w:p w:rsidR="00695662" w:rsidRDefault="00695662" w:rsidP="00695662">
      <w:pPr>
        <w:rPr>
          <w:b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3A72E30B" wp14:editId="4B3FE61B">
            <wp:extent cx="5997434" cy="4486275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06084" cy="449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662" w:rsidRDefault="00695662" w:rsidP="00695662">
      <w:pPr>
        <w:rPr>
          <w:b/>
          <w:sz w:val="24"/>
          <w:szCs w:val="24"/>
        </w:rPr>
      </w:pPr>
    </w:p>
    <w:p w:rsidR="00695662" w:rsidRDefault="00695662" w:rsidP="00695662">
      <w:pPr>
        <w:rPr>
          <w:b/>
          <w:sz w:val="24"/>
          <w:szCs w:val="24"/>
        </w:rPr>
      </w:pPr>
    </w:p>
    <w:p w:rsidR="00695662" w:rsidRDefault="00695662" w:rsidP="00695662">
      <w:pPr>
        <w:rPr>
          <w:b/>
          <w:sz w:val="24"/>
          <w:szCs w:val="24"/>
        </w:rPr>
      </w:pPr>
    </w:p>
    <w:p w:rsidR="00695662" w:rsidRDefault="00695662" w:rsidP="00695662">
      <w:pPr>
        <w:rPr>
          <w:b/>
          <w:sz w:val="24"/>
          <w:szCs w:val="24"/>
        </w:rPr>
      </w:pPr>
    </w:p>
    <w:p w:rsidR="00695662" w:rsidRDefault="00695662" w:rsidP="00695662">
      <w:pPr>
        <w:rPr>
          <w:b/>
          <w:sz w:val="24"/>
          <w:szCs w:val="24"/>
        </w:rPr>
      </w:pPr>
    </w:p>
    <w:p w:rsidR="00695662" w:rsidRDefault="00695662" w:rsidP="00695662">
      <w:pPr>
        <w:rPr>
          <w:b/>
          <w:sz w:val="24"/>
          <w:szCs w:val="24"/>
        </w:rPr>
      </w:pPr>
    </w:p>
    <w:p w:rsidR="00695662" w:rsidRDefault="00695662" w:rsidP="00695662">
      <w:pPr>
        <w:rPr>
          <w:b/>
          <w:sz w:val="24"/>
          <w:szCs w:val="24"/>
        </w:rPr>
      </w:pPr>
    </w:p>
    <w:p w:rsidR="00695662" w:rsidRDefault="00695662" w:rsidP="00695662">
      <w:pPr>
        <w:rPr>
          <w:b/>
          <w:sz w:val="24"/>
          <w:szCs w:val="24"/>
        </w:rPr>
      </w:pPr>
    </w:p>
    <w:p w:rsidR="00695662" w:rsidRDefault="00695662" w:rsidP="00695662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For k=5:</w:t>
      </w:r>
    </w:p>
    <w:p w:rsidR="00695662" w:rsidRDefault="00695662" w:rsidP="00695662">
      <w:pPr>
        <w:rPr>
          <w:b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7594D4BC" wp14:editId="4BCC454C">
            <wp:extent cx="5972175" cy="445010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87176" cy="4461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662" w:rsidRDefault="00695662" w:rsidP="00695662">
      <w:pPr>
        <w:rPr>
          <w:b/>
          <w:sz w:val="24"/>
          <w:szCs w:val="24"/>
        </w:rPr>
      </w:pPr>
    </w:p>
    <w:p w:rsidR="00695662" w:rsidRDefault="00695662" w:rsidP="00695662">
      <w:pPr>
        <w:rPr>
          <w:b/>
          <w:sz w:val="24"/>
          <w:szCs w:val="24"/>
        </w:rPr>
      </w:pPr>
    </w:p>
    <w:p w:rsidR="00695662" w:rsidRDefault="00695662" w:rsidP="00695662">
      <w:pPr>
        <w:rPr>
          <w:b/>
          <w:sz w:val="24"/>
          <w:szCs w:val="24"/>
        </w:rPr>
      </w:pPr>
    </w:p>
    <w:p w:rsidR="00695662" w:rsidRDefault="00695662" w:rsidP="00695662">
      <w:pPr>
        <w:rPr>
          <w:b/>
          <w:sz w:val="24"/>
          <w:szCs w:val="24"/>
        </w:rPr>
      </w:pPr>
    </w:p>
    <w:p w:rsidR="00695662" w:rsidRDefault="00695662" w:rsidP="00695662">
      <w:pPr>
        <w:rPr>
          <w:b/>
          <w:sz w:val="24"/>
          <w:szCs w:val="24"/>
        </w:rPr>
      </w:pPr>
    </w:p>
    <w:p w:rsidR="00695662" w:rsidRDefault="00695662" w:rsidP="00695662">
      <w:pPr>
        <w:rPr>
          <w:b/>
          <w:sz w:val="24"/>
          <w:szCs w:val="24"/>
        </w:rPr>
      </w:pPr>
    </w:p>
    <w:p w:rsidR="00695662" w:rsidRDefault="00695662" w:rsidP="00695662">
      <w:pPr>
        <w:rPr>
          <w:b/>
          <w:sz w:val="24"/>
          <w:szCs w:val="24"/>
        </w:rPr>
      </w:pPr>
    </w:p>
    <w:p w:rsidR="00695662" w:rsidRDefault="00695662" w:rsidP="00695662">
      <w:pPr>
        <w:rPr>
          <w:b/>
          <w:sz w:val="24"/>
          <w:szCs w:val="24"/>
        </w:rPr>
      </w:pPr>
    </w:p>
    <w:p w:rsidR="00695662" w:rsidRDefault="00695662" w:rsidP="00695662">
      <w:pPr>
        <w:rPr>
          <w:b/>
          <w:sz w:val="24"/>
          <w:szCs w:val="24"/>
        </w:rPr>
      </w:pPr>
    </w:p>
    <w:p w:rsidR="00695662" w:rsidRDefault="00695662" w:rsidP="00695662">
      <w:pPr>
        <w:pStyle w:val="Heading2"/>
        <w:rPr>
          <w:sz w:val="28"/>
          <w:szCs w:val="28"/>
        </w:rPr>
      </w:pPr>
      <w:r w:rsidRPr="00695662">
        <w:rPr>
          <w:sz w:val="28"/>
          <w:szCs w:val="28"/>
        </w:rPr>
        <w:lastRenderedPageBreak/>
        <w:t>Weka output and metrics for</w:t>
      </w:r>
      <w:r>
        <w:rPr>
          <w:sz w:val="28"/>
          <w:szCs w:val="28"/>
        </w:rPr>
        <w:t xml:space="preserve"> Transfusion.csv:</w:t>
      </w:r>
    </w:p>
    <w:p w:rsidR="00695662" w:rsidRDefault="00695662" w:rsidP="00695662">
      <w:pPr>
        <w:rPr>
          <w:b/>
          <w:sz w:val="24"/>
          <w:szCs w:val="24"/>
        </w:rPr>
      </w:pPr>
      <w:r>
        <w:rPr>
          <w:b/>
          <w:sz w:val="24"/>
          <w:szCs w:val="24"/>
        </w:rPr>
        <w:t>For k = 5:</w:t>
      </w:r>
    </w:p>
    <w:p w:rsidR="00695662" w:rsidRDefault="00695662" w:rsidP="00695662">
      <w:pPr>
        <w:rPr>
          <w:b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07F7C502" wp14:editId="2301656A">
            <wp:extent cx="6138564" cy="41719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61024" cy="418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C44" w:rsidRDefault="004E3C44" w:rsidP="00695662">
      <w:pPr>
        <w:rPr>
          <w:b/>
          <w:sz w:val="24"/>
          <w:szCs w:val="24"/>
        </w:rPr>
      </w:pPr>
    </w:p>
    <w:p w:rsidR="004E3C44" w:rsidRDefault="004E3C44" w:rsidP="00695662">
      <w:pPr>
        <w:rPr>
          <w:b/>
          <w:sz w:val="24"/>
          <w:szCs w:val="24"/>
        </w:rPr>
      </w:pPr>
    </w:p>
    <w:p w:rsidR="004E3C44" w:rsidRDefault="004E3C44" w:rsidP="00695662">
      <w:pPr>
        <w:rPr>
          <w:b/>
          <w:sz w:val="24"/>
          <w:szCs w:val="24"/>
        </w:rPr>
      </w:pPr>
    </w:p>
    <w:p w:rsidR="004E3C44" w:rsidRDefault="004E3C44" w:rsidP="00695662">
      <w:pPr>
        <w:rPr>
          <w:b/>
          <w:sz w:val="24"/>
          <w:szCs w:val="24"/>
        </w:rPr>
      </w:pPr>
    </w:p>
    <w:p w:rsidR="004E3C44" w:rsidRDefault="004E3C44" w:rsidP="00695662">
      <w:pPr>
        <w:rPr>
          <w:b/>
          <w:sz w:val="24"/>
          <w:szCs w:val="24"/>
        </w:rPr>
      </w:pPr>
    </w:p>
    <w:p w:rsidR="004E3C44" w:rsidRDefault="004E3C44" w:rsidP="00695662">
      <w:pPr>
        <w:rPr>
          <w:b/>
          <w:sz w:val="24"/>
          <w:szCs w:val="24"/>
        </w:rPr>
      </w:pPr>
    </w:p>
    <w:p w:rsidR="004E3C44" w:rsidRDefault="004E3C44" w:rsidP="00695662">
      <w:pPr>
        <w:rPr>
          <w:b/>
          <w:sz w:val="24"/>
          <w:szCs w:val="24"/>
        </w:rPr>
      </w:pPr>
    </w:p>
    <w:p w:rsidR="004E3C44" w:rsidRDefault="004E3C44" w:rsidP="00695662">
      <w:pPr>
        <w:rPr>
          <w:b/>
          <w:sz w:val="24"/>
          <w:szCs w:val="24"/>
        </w:rPr>
      </w:pPr>
    </w:p>
    <w:p w:rsidR="004E3C44" w:rsidRDefault="004E3C44" w:rsidP="00695662">
      <w:pPr>
        <w:rPr>
          <w:b/>
          <w:sz w:val="24"/>
          <w:szCs w:val="24"/>
        </w:rPr>
      </w:pPr>
    </w:p>
    <w:p w:rsidR="00695662" w:rsidRDefault="004E3C44" w:rsidP="00695662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For k = 10:</w:t>
      </w:r>
    </w:p>
    <w:p w:rsidR="004E3C44" w:rsidRPr="00695662" w:rsidRDefault="004E3C44" w:rsidP="00695662">
      <w:pPr>
        <w:rPr>
          <w:b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4EBC329C" wp14:editId="3CD758A9">
            <wp:extent cx="5486400" cy="381190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662" w:rsidRDefault="00695662" w:rsidP="00695662">
      <w:pPr>
        <w:rPr>
          <w:b/>
          <w:sz w:val="28"/>
          <w:szCs w:val="28"/>
        </w:rPr>
      </w:pPr>
    </w:p>
    <w:p w:rsidR="003D3CCB" w:rsidRDefault="003D3CCB" w:rsidP="00695662">
      <w:pPr>
        <w:rPr>
          <w:b/>
          <w:sz w:val="28"/>
          <w:szCs w:val="28"/>
        </w:rPr>
      </w:pPr>
    </w:p>
    <w:p w:rsidR="003D3CCB" w:rsidRDefault="003D3CCB" w:rsidP="00695662">
      <w:pPr>
        <w:rPr>
          <w:b/>
          <w:sz w:val="28"/>
          <w:szCs w:val="28"/>
        </w:rPr>
      </w:pPr>
    </w:p>
    <w:p w:rsidR="003D3CCB" w:rsidRDefault="003D3CCB" w:rsidP="00695662">
      <w:pPr>
        <w:rPr>
          <w:b/>
          <w:sz w:val="28"/>
          <w:szCs w:val="28"/>
        </w:rPr>
      </w:pPr>
    </w:p>
    <w:p w:rsidR="003D3CCB" w:rsidRDefault="003D3CCB" w:rsidP="00695662">
      <w:pPr>
        <w:rPr>
          <w:b/>
          <w:sz w:val="28"/>
          <w:szCs w:val="28"/>
        </w:rPr>
      </w:pPr>
    </w:p>
    <w:p w:rsidR="003D3CCB" w:rsidRDefault="003D3CCB" w:rsidP="00695662">
      <w:pPr>
        <w:rPr>
          <w:b/>
          <w:sz w:val="28"/>
          <w:szCs w:val="28"/>
        </w:rPr>
      </w:pPr>
    </w:p>
    <w:p w:rsidR="003D3CCB" w:rsidRDefault="003D3CCB" w:rsidP="00695662">
      <w:pPr>
        <w:rPr>
          <w:b/>
          <w:sz w:val="28"/>
          <w:szCs w:val="28"/>
        </w:rPr>
      </w:pPr>
    </w:p>
    <w:p w:rsidR="003D3CCB" w:rsidRDefault="003D3CCB" w:rsidP="00695662">
      <w:pPr>
        <w:rPr>
          <w:b/>
          <w:sz w:val="28"/>
          <w:szCs w:val="28"/>
        </w:rPr>
      </w:pPr>
    </w:p>
    <w:p w:rsidR="003D3CCB" w:rsidRDefault="003D3CCB" w:rsidP="00695662">
      <w:pPr>
        <w:rPr>
          <w:b/>
          <w:sz w:val="28"/>
          <w:szCs w:val="28"/>
        </w:rPr>
      </w:pPr>
    </w:p>
    <w:p w:rsidR="003D3CCB" w:rsidRDefault="003D3CCB" w:rsidP="00695662">
      <w:pPr>
        <w:rPr>
          <w:b/>
          <w:sz w:val="28"/>
          <w:szCs w:val="28"/>
        </w:rPr>
      </w:pPr>
    </w:p>
    <w:p w:rsidR="003D3CCB" w:rsidRDefault="003D3CCB" w:rsidP="003D3CCB">
      <w:pPr>
        <w:pStyle w:val="Heading1"/>
        <w:rPr>
          <w:sz w:val="32"/>
          <w:szCs w:val="32"/>
        </w:rPr>
      </w:pPr>
      <w:r>
        <w:rPr>
          <w:sz w:val="32"/>
          <w:szCs w:val="32"/>
        </w:rPr>
        <w:lastRenderedPageBreak/>
        <w:t>References:</w:t>
      </w:r>
    </w:p>
    <w:p w:rsidR="003D3CCB" w:rsidRDefault="009508AC" w:rsidP="003D3CCB">
      <w:pPr>
        <w:pStyle w:val="ListParagraph"/>
        <w:numPr>
          <w:ilvl w:val="0"/>
          <w:numId w:val="16"/>
        </w:numPr>
        <w:rPr>
          <w:sz w:val="24"/>
          <w:szCs w:val="24"/>
        </w:rPr>
      </w:pPr>
      <w:hyperlink r:id="rId28" w:history="1">
        <w:r w:rsidR="003D3CCB" w:rsidRPr="003D3CCB">
          <w:rPr>
            <w:rStyle w:val="Hyperlink"/>
            <w:sz w:val="24"/>
            <w:szCs w:val="24"/>
          </w:rPr>
          <w:t>https://en.wikipedia.org/wiki/Support_vector_machine</w:t>
        </w:r>
      </w:hyperlink>
    </w:p>
    <w:p w:rsidR="003D3CCB" w:rsidRPr="003D3CCB" w:rsidRDefault="009508AC" w:rsidP="003D3CCB">
      <w:pPr>
        <w:pStyle w:val="ListParagraph"/>
        <w:numPr>
          <w:ilvl w:val="0"/>
          <w:numId w:val="16"/>
        </w:numPr>
        <w:rPr>
          <w:sz w:val="24"/>
          <w:szCs w:val="24"/>
        </w:rPr>
      </w:pPr>
      <w:hyperlink r:id="rId29" w:history="1">
        <w:r w:rsidR="003D3CCB" w:rsidRPr="003D3CCB">
          <w:rPr>
            <w:rStyle w:val="Hyperlink"/>
            <w:rFonts w:ascii="Segoe UI" w:hAnsi="Segoe UI" w:cs="Segoe UI"/>
            <w:sz w:val="24"/>
            <w:szCs w:val="24"/>
          </w:rPr>
          <w:t>https://en.wikipedia.org/wiki/K-nearest_neighbors_algorithm</w:t>
        </w:r>
      </w:hyperlink>
    </w:p>
    <w:p w:rsidR="003D3CCB" w:rsidRDefault="009508AC" w:rsidP="003D3CCB">
      <w:pPr>
        <w:pStyle w:val="ListParagraph"/>
        <w:numPr>
          <w:ilvl w:val="0"/>
          <w:numId w:val="16"/>
        </w:numPr>
        <w:rPr>
          <w:sz w:val="24"/>
          <w:szCs w:val="24"/>
        </w:rPr>
      </w:pPr>
      <w:hyperlink r:id="rId30" w:history="1">
        <w:r w:rsidR="003D3CCB" w:rsidRPr="003D3CCB">
          <w:rPr>
            <w:rStyle w:val="Hyperlink"/>
            <w:sz w:val="24"/>
            <w:szCs w:val="24"/>
          </w:rPr>
          <w:t>http://scikit-learn.sourceforge.net/dev/modules/cross_validation.html</w:t>
        </w:r>
      </w:hyperlink>
    </w:p>
    <w:p w:rsidR="003D3CCB" w:rsidRDefault="009508AC" w:rsidP="003D3CCB">
      <w:pPr>
        <w:pStyle w:val="ListParagraph"/>
        <w:numPr>
          <w:ilvl w:val="0"/>
          <w:numId w:val="16"/>
        </w:numPr>
        <w:rPr>
          <w:sz w:val="24"/>
          <w:szCs w:val="24"/>
        </w:rPr>
      </w:pPr>
      <w:hyperlink r:id="rId31" w:history="1">
        <w:r w:rsidR="003D3CCB" w:rsidRPr="003D3CCB">
          <w:rPr>
            <w:rStyle w:val="Hyperlink"/>
            <w:sz w:val="24"/>
            <w:szCs w:val="24"/>
          </w:rPr>
          <w:t>http://scipy.org/</w:t>
        </w:r>
      </w:hyperlink>
    </w:p>
    <w:p w:rsidR="003D3CCB" w:rsidRPr="003D3CCB" w:rsidRDefault="003D3CCB" w:rsidP="003D3CCB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Lecture notes by Prof. </w:t>
      </w:r>
      <w:proofErr w:type="spellStart"/>
      <w:r w:rsidRPr="003D3CCB">
        <w:rPr>
          <w:sz w:val="24"/>
          <w:szCs w:val="24"/>
        </w:rPr>
        <w:t>Shuai</w:t>
      </w:r>
      <w:proofErr w:type="spellEnd"/>
      <w:r w:rsidRPr="003D3CCB">
        <w:rPr>
          <w:sz w:val="24"/>
          <w:szCs w:val="24"/>
        </w:rPr>
        <w:t xml:space="preserve"> Zheng</w:t>
      </w:r>
    </w:p>
    <w:sectPr w:rsidR="003D3CCB" w:rsidRPr="003D3CCB">
      <w:footerReference w:type="default" r:id="rId32"/>
      <w:headerReference w:type="first" r:id="rId33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08AC" w:rsidRDefault="009508AC">
      <w:pPr>
        <w:spacing w:before="0" w:after="0" w:line="240" w:lineRule="auto"/>
      </w:pPr>
      <w:r>
        <w:separator/>
      </w:r>
    </w:p>
  </w:endnote>
  <w:endnote w:type="continuationSeparator" w:id="0">
    <w:p w:rsidR="009508AC" w:rsidRDefault="009508A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3EE" w:rsidRDefault="003806E6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ED67CE">
      <w:rPr>
        <w:noProof/>
      </w:rPr>
      <w:t>18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08AC" w:rsidRDefault="009508AC">
      <w:pPr>
        <w:spacing w:before="0" w:after="0" w:line="240" w:lineRule="auto"/>
      </w:pPr>
      <w:r>
        <w:separator/>
      </w:r>
    </w:p>
  </w:footnote>
  <w:footnote w:type="continuationSeparator" w:id="0">
    <w:p w:rsidR="009508AC" w:rsidRDefault="009508A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67CE" w:rsidRDefault="00ED67CE">
    <w:pPr>
      <w:pStyle w:val="Header"/>
    </w:pPr>
    <w:r>
      <w:t>Vivek Kaushal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>1001127684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1AFC605E"/>
    <w:multiLevelType w:val="hybridMultilevel"/>
    <w:tmpl w:val="AD22A1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F350B0"/>
    <w:multiLevelType w:val="hybridMultilevel"/>
    <w:tmpl w:val="10D64F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B26919"/>
    <w:multiLevelType w:val="hybridMultilevel"/>
    <w:tmpl w:val="68829B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C0554F2"/>
    <w:multiLevelType w:val="hybridMultilevel"/>
    <w:tmpl w:val="393E82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836C97"/>
    <w:multiLevelType w:val="hybridMultilevel"/>
    <w:tmpl w:val="73E453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126585"/>
    <w:multiLevelType w:val="hybridMultilevel"/>
    <w:tmpl w:val="F42015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8B6EB8"/>
    <w:multiLevelType w:val="hybridMultilevel"/>
    <w:tmpl w:val="F9F01A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27235C"/>
    <w:multiLevelType w:val="hybridMultilevel"/>
    <w:tmpl w:val="779AA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F03F08"/>
    <w:multiLevelType w:val="hybridMultilevel"/>
    <w:tmpl w:val="C038D5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CC43C7E"/>
    <w:multiLevelType w:val="hybridMultilevel"/>
    <w:tmpl w:val="393E82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  <w:num w:numId="7">
    <w:abstractNumId w:val="7"/>
  </w:num>
  <w:num w:numId="8">
    <w:abstractNumId w:val="2"/>
  </w:num>
  <w:num w:numId="9">
    <w:abstractNumId w:val="10"/>
  </w:num>
  <w:num w:numId="10">
    <w:abstractNumId w:val="6"/>
  </w:num>
  <w:num w:numId="11">
    <w:abstractNumId w:val="4"/>
  </w:num>
  <w:num w:numId="12">
    <w:abstractNumId w:val="8"/>
  </w:num>
  <w:num w:numId="13">
    <w:abstractNumId w:val="3"/>
  </w:num>
  <w:num w:numId="14">
    <w:abstractNumId w:val="9"/>
  </w:num>
  <w:num w:numId="15">
    <w:abstractNumId w:val="5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4C6"/>
    <w:rsid w:val="000636AF"/>
    <w:rsid w:val="001962EF"/>
    <w:rsid w:val="002163EE"/>
    <w:rsid w:val="003806E6"/>
    <w:rsid w:val="003D3CCB"/>
    <w:rsid w:val="004255CB"/>
    <w:rsid w:val="004E3C44"/>
    <w:rsid w:val="005A1CD5"/>
    <w:rsid w:val="005C60CB"/>
    <w:rsid w:val="005E3A06"/>
    <w:rsid w:val="00607BC1"/>
    <w:rsid w:val="00656192"/>
    <w:rsid w:val="006704D8"/>
    <w:rsid w:val="00695662"/>
    <w:rsid w:val="008C54C6"/>
    <w:rsid w:val="009508AC"/>
    <w:rsid w:val="00971952"/>
    <w:rsid w:val="00AB1CE1"/>
    <w:rsid w:val="00E8142D"/>
    <w:rsid w:val="00ED67CE"/>
    <w:rsid w:val="00F877C5"/>
    <w:rsid w:val="00F9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4D03BE"/>
  <w15:chartTrackingRefBased/>
  <w15:docId w15:val="{15E46A87-DB98-417C-8DE6-DEBC69745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2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00A0B8" w:themeColor="accent1"/>
      <w:sz w:val="22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00A0B8" w:themeColor="accent1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00A0B8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1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semiHidden/>
    <w:qFormat/>
    <w:rsid w:val="008C54C6"/>
    <w:pPr>
      <w:ind w:left="720"/>
      <w:contextualSpacing/>
    </w:pPr>
  </w:style>
  <w:style w:type="paragraph" w:customStyle="1" w:styleId="Normal1">
    <w:name w:val="Normal1"/>
    <w:basedOn w:val="Normal"/>
    <w:rsid w:val="00607B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607BC1"/>
    <w:rPr>
      <w:color w:val="5F779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1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34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yperlink" Target="https://en.wikipedia.org/wiki/K-nearest_neighbors_algorithm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archive.ics.uci.edu/ml/datasets/Blood+Transfusion+Service+Center%20" TargetMode="External"/><Relationship Id="rId24" Type="http://schemas.openxmlformats.org/officeDocument/2006/relationships/image" Target="media/image14.png"/><Relationship Id="rId32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yperlink" Target="https://en.wikipedia.org/wiki/Support_vector_machine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31" Type="http://schemas.openxmlformats.org/officeDocument/2006/relationships/hyperlink" Target="http://scipy.org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hyperlink" Target="http://scikit-learn.sourceforge.net/dev/modules/cross_validation.html" TargetMode="External"/><Relationship Id="rId35" Type="http://schemas.openxmlformats.org/officeDocument/2006/relationships/glossaryDocument" Target="glossary/document.xml"/><Relationship Id="rId8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vek\AppData\Roaming\Microsoft\Templates\Student%20report%20with%20cover%20pho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FB1A6AAC06542ED857FE32A88E2C5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386050-D118-4950-B250-3BAC10446A95}"/>
      </w:docPartPr>
      <w:docPartBody>
        <w:p w:rsidR="009464AC" w:rsidRDefault="005A4F4A">
          <w:pPr>
            <w:pStyle w:val="4FB1A6AAC06542ED857FE32A88E2C50A"/>
          </w:pPr>
          <w:r>
            <w:t>[Name]</w:t>
          </w:r>
        </w:p>
      </w:docPartBody>
    </w:docPart>
    <w:docPart>
      <w:docPartPr>
        <w:name w:val="ECBBA40847D8413BAC3C9A9EF555E4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8A0F3B-350B-4D75-B739-2830D7121B28}"/>
      </w:docPartPr>
      <w:docPartBody>
        <w:p w:rsidR="009464AC" w:rsidRDefault="005A4F4A">
          <w:pPr>
            <w:pStyle w:val="ECBBA40847D8413BAC3C9A9EF555E40E"/>
          </w:pPr>
          <w:r>
            <w:t>[Course Title]</w:t>
          </w:r>
        </w:p>
      </w:docPartBody>
    </w:docPart>
    <w:docPart>
      <w:docPartPr>
        <w:name w:val="B3FA7E03281D41B29CEFEBB00692C2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1C4785-891D-4A14-A34E-CFF1ADD22862}"/>
      </w:docPartPr>
      <w:docPartBody>
        <w:p w:rsidR="009464AC" w:rsidRDefault="005A4F4A">
          <w:pPr>
            <w:pStyle w:val="B3FA7E03281D41B29CEFEBB00692C2F7"/>
          </w:pPr>
          <w: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674"/>
    <w:rsid w:val="005A4F4A"/>
    <w:rsid w:val="009464AC"/>
    <w:rsid w:val="00A04195"/>
    <w:rsid w:val="00E42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600" w:after="60" w:line="264" w:lineRule="auto"/>
      <w:outlineLvl w:val="0"/>
    </w:pPr>
    <w:rPr>
      <w:rFonts w:asciiTheme="majorHAnsi" w:eastAsiaTheme="majorEastAsia" w:hAnsiTheme="majorHAnsi" w:cstheme="majorBidi"/>
      <w:color w:val="5B9BD5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 w:line="264" w:lineRule="auto"/>
      <w:outlineLvl w:val="1"/>
    </w:pPr>
    <w:rPr>
      <w:rFonts w:asciiTheme="majorHAnsi" w:eastAsiaTheme="majorEastAsia" w:hAnsiTheme="majorHAnsi" w:cstheme="majorBidi"/>
      <w:cap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5B9BD5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5B9BD5" w:themeColor="accent1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before="120" w:after="200" w:line="264" w:lineRule="auto"/>
    </w:pPr>
    <w:rPr>
      <w:rFonts w:cs="Times New Roman"/>
      <w:color w:val="595959" w:themeColor="text1" w:themeTint="A6"/>
      <w:sz w:val="20"/>
    </w:rPr>
  </w:style>
  <w:style w:type="paragraph" w:customStyle="1" w:styleId="A3CDB5D079344DE2982297C7B2D02FF4">
    <w:name w:val="A3CDB5D079344DE2982297C7B2D02FF4"/>
  </w:style>
  <w:style w:type="paragraph" w:customStyle="1" w:styleId="4FB1A6AAC06542ED857FE32A88E2C50A">
    <w:name w:val="4FB1A6AAC06542ED857FE32A88E2C50A"/>
  </w:style>
  <w:style w:type="paragraph" w:customStyle="1" w:styleId="ECBBA40847D8413BAC3C9A9EF555E40E">
    <w:name w:val="ECBBA40847D8413BAC3C9A9EF555E40E"/>
  </w:style>
  <w:style w:type="paragraph" w:customStyle="1" w:styleId="B3FA7E03281D41B29CEFEBB00692C2F7">
    <w:name w:val="B3FA7E03281D41B29CEFEBB00692C2F7"/>
  </w:style>
  <w:style w:type="character" w:styleId="PlaceholderText">
    <w:name w:val="Placeholder Text"/>
    <w:basedOn w:val="DefaultParagraphFont"/>
    <w:uiPriority w:val="99"/>
    <w:semiHidden/>
    <w:rsid w:val="00E4267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2015-10-31T00:00:00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2E4E7-F428-410C-9577-E14748C19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3C7EE4A-75C0-438D-9945-590B3AB35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157</TotalTime>
  <Pages>19</Pages>
  <Words>931</Words>
  <Characters>5308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1 Report.</vt:lpstr>
    </vt:vector>
  </TitlesOfParts>
  <Company/>
  <LinksUpToDate>false</LinksUpToDate>
  <CharactersWithSpaces>6227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1 Report.</dc:title>
  <dc:subject>Classification techniques</dc:subject>
  <dc:creator>Vivek Kaushal</dc:creator>
  <cp:keywords>CSE 4334/5334 Data Mining</cp:keywords>
  <cp:lastModifiedBy>Vivek Kaushal</cp:lastModifiedBy>
  <cp:revision>6</cp:revision>
  <dcterms:created xsi:type="dcterms:W3CDTF">2015-11-01T11:51:00Z</dcterms:created>
  <dcterms:modified xsi:type="dcterms:W3CDTF">2015-11-01T14:41:00Z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